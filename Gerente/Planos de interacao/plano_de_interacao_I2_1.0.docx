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Panic</w:t>
      </w:r>
      <w:proofErr w:type="spellEnd"/>
    </w:p>
    <w:p w14:paraId="58656AE3" w14:textId="22C0CAC8" w:rsidR="003C7438" w:rsidRDefault="005827AE">
      <w:pPr>
        <w:pStyle w:val="Title"/>
      </w:pPr>
      <w:r>
        <w:t>Plano de Interação I2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77777777" w:rsidR="003C7438" w:rsidRDefault="005029AD">
            <w:r>
              <w:t>Inicio da interação</w:t>
            </w:r>
          </w:p>
        </w:tc>
        <w:tc>
          <w:tcPr>
            <w:tcW w:w="1872" w:type="dxa"/>
          </w:tcPr>
          <w:p w14:paraId="63EC8897" w14:textId="79D46854" w:rsidR="003C7438" w:rsidRDefault="005827AE">
            <w:r>
              <w:t>30/10</w:t>
            </w:r>
            <w:r w:rsidR="005029AD">
              <w:t>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77777777" w:rsidR="003C7438" w:rsidRDefault="005029AD">
            <w:r>
              <w:t>Fim da interação</w:t>
            </w:r>
          </w:p>
        </w:tc>
        <w:tc>
          <w:tcPr>
            <w:tcW w:w="1872" w:type="dxa"/>
          </w:tcPr>
          <w:p w14:paraId="67F90579" w14:textId="1B119A00" w:rsidR="003C7438" w:rsidRDefault="005827AE">
            <w:r>
              <w:t>10/11</w:t>
            </w:r>
            <w:r w:rsidR="005029AD">
              <w:t>/2011</w:t>
            </w:r>
          </w:p>
        </w:tc>
      </w:tr>
      <w:bookmarkEnd w:id="0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7AEEEB4F" w:rsidR="005029AD" w:rsidRDefault="005029AD" w:rsidP="005029AD">
      <w:r>
        <w:tab/>
        <w:t xml:space="preserve">- </w:t>
      </w:r>
      <w:r w:rsidR="005827AE">
        <w:t>Fazer a arquitetura do projeto</w:t>
      </w:r>
    </w:p>
    <w:p w14:paraId="487E74A6" w14:textId="185D9C68" w:rsidR="005029AD" w:rsidRDefault="005029AD" w:rsidP="005029AD">
      <w:r>
        <w:tab/>
        <w:t xml:space="preserve">- </w:t>
      </w:r>
      <w:r w:rsidR="005827AE">
        <w:t>Criar protótipos</w:t>
      </w:r>
    </w:p>
    <w:p w14:paraId="364DE497" w14:textId="4A5185F7" w:rsidR="005029AD" w:rsidRDefault="005029AD" w:rsidP="005029AD">
      <w:r>
        <w:tab/>
        <w:t xml:space="preserve">- </w:t>
      </w:r>
      <w:r w:rsidR="005827AE">
        <w:t>Atualizar e modificar artefatos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FE7F84F" w:rsidR="00A15332" w:rsidRDefault="005029AD" w:rsidP="00612E0C">
      <w:pPr>
        <w:pStyle w:val="BodyText"/>
        <w:ind w:left="360"/>
      </w:pPr>
      <w:r>
        <w:t xml:space="preserve">Detalhes das </w:t>
      </w:r>
      <w:r w:rsidR="007222F6">
        <w:t>tarefas</w:t>
      </w:r>
      <w:r>
        <w:t xml:space="preserve"> estão presentes na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Atribuido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06D1EDDA" w14:textId="593262B3" w:rsidR="00C5747E" w:rsidRPr="00A15332" w:rsidRDefault="005827AE" w:rsidP="005827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</w:rPr>
              <w:t>Desenvolver Módulos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34E04622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Raniere</w:t>
            </w:r>
            <w:proofErr w:type="spellEnd"/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24AEED32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EF695D">
              <w:rPr>
                <w:rFonts w:ascii="Arial" w:hAnsi="Arial"/>
                <w:color w:val="000000"/>
              </w:rPr>
              <w:t>Desenvolver primeira versão documentos de arquitetura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4FBD14DF" w:rsidR="00C5747E" w:rsidRPr="00A15332" w:rsidRDefault="005827A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Raniere</w:t>
            </w:r>
            <w:proofErr w:type="spellEnd"/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17488243" w14:textId="53BA1470" w:rsidR="005827AE" w:rsidRPr="005827AE" w:rsidRDefault="005827AE" w:rsidP="005827AE">
            <w:pPr>
              <w:widowControl/>
              <w:spacing w:line="240" w:lineRule="auto"/>
              <w:rPr>
                <w:rFonts w:ascii="Arial" w:hAnsi="Arial"/>
              </w:rPr>
            </w:pPr>
            <w:r w:rsidRPr="005827AE">
              <w:rPr>
                <w:rFonts w:ascii="Arial" w:hAnsi="Arial"/>
              </w:rPr>
              <w:t>Criar telas iniciais</w:t>
            </w:r>
          </w:p>
          <w:p w14:paraId="317C9BC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3B8D0824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5062BD82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7D7C28">
              <w:rPr>
                <w:rFonts w:ascii="Arial" w:hAnsi="Arial"/>
                <w:color w:val="000000"/>
              </w:rPr>
              <w:t xml:space="preserve">Criar janelas de navegação do </w:t>
            </w:r>
            <w:proofErr w:type="spellStart"/>
            <w:r w:rsidRPr="007D7C28">
              <w:rPr>
                <w:rFonts w:ascii="Arial" w:hAnsi="Arial"/>
                <w:color w:val="000000"/>
              </w:rPr>
              <w:t>app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472E32D9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6F9A6E8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F4A73">
              <w:rPr>
                <w:rFonts w:ascii="Arial" w:hAnsi="Arial"/>
                <w:color w:val="000000"/>
              </w:rPr>
              <w:t>Fazer design das janelas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1D522DC1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6ABFE8D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4222C8D6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  <w:color w:val="000000"/>
              </w:rPr>
              <w:t>Atualizar artefatos*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183847AF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Todos</w:t>
            </w:r>
          </w:p>
        </w:tc>
      </w:tr>
    </w:tbl>
    <w:p w14:paraId="0A242841" w14:textId="2822343B" w:rsidR="00D8366F" w:rsidRDefault="005827AE" w:rsidP="005827AE">
      <w:pPr>
        <w:pStyle w:val="Heading1"/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>
        <w:t>* O acompanhamento dessas tarefas pode ser visto no repositório através das versões dos documentos.</w:t>
      </w: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lastRenderedPageBreak/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5ECEF2A7" w:rsidR="00D8366F" w:rsidRDefault="005827AE">
            <w:pPr>
              <w:pStyle w:val="BodyText"/>
              <w:ind w:left="0"/>
            </w:pPr>
            <w:r>
              <w:t>Período da interação foi comprometido por outras atividades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02917589" w:rsidR="00D8366F" w:rsidRDefault="008A0DBD">
            <w:pPr>
              <w:pStyle w:val="BodyText"/>
              <w:ind w:left="0"/>
            </w:pPr>
            <w:r>
              <w:t>Problema foi resolvido com a mudança de algumas atividades para a próxima interação.</w:t>
            </w: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6B153175" w:rsidR="000561FC" w:rsidRPr="005F5C34" w:rsidRDefault="008A0DBD" w:rsidP="005F5C34">
      <w:pPr>
        <w:pStyle w:val="Heading2"/>
      </w:pPr>
      <w:r>
        <w:t>Criar a arquitetura, definindo seus padrões.</w:t>
      </w:r>
    </w:p>
    <w:p w14:paraId="3270603F" w14:textId="6410DA06" w:rsidR="000561FC" w:rsidRPr="005F5C34" w:rsidRDefault="008A0DBD" w:rsidP="00D1755E">
      <w:pPr>
        <w:pStyle w:val="Heading2"/>
      </w:pPr>
      <w:r>
        <w:t>Protótipos utilizáveis, para o cliente ter um primeiro contato com o software.</w:t>
      </w:r>
    </w:p>
    <w:p w14:paraId="1C290D95" w14:textId="5B50898B" w:rsidR="00FA118F" w:rsidRPr="005F5C34" w:rsidRDefault="008A0DBD" w:rsidP="005F5C34">
      <w:pPr>
        <w:pStyle w:val="Heading2"/>
      </w:pPr>
      <w:r>
        <w:t>Observar e realizar alterações necessárias nos artefatos de modo a adapta-los ao andamento atual do projeto.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3FF9C403" w14:textId="22DB781F" w:rsidR="00F7079B" w:rsidRDefault="008A0DBD" w:rsidP="00F7079B">
      <w:r>
        <w:t>Nessa interação tivemos sérios problemas com choque de atividades dentro da Universidade, o que nos obrigou a colocar algumas atividades que estavam sendo planejadas para essa interação para a próxima interação.</w:t>
      </w:r>
    </w:p>
    <w:p w14:paraId="5511B1B6" w14:textId="2D9190C1" w:rsidR="008A0DBD" w:rsidRPr="001B0B60" w:rsidRDefault="008A0DBD" w:rsidP="00F7079B">
      <w:r>
        <w:t>A interação depois de repensada foi feita com sucesso, gerando um protótipo do software para ser avaliado pelo cliente bem como a arquitetura adotada.</w:t>
      </w:r>
      <w:bookmarkStart w:id="1" w:name="_GoBack"/>
      <w:bookmarkEnd w:id="1"/>
    </w:p>
    <w:p w14:paraId="6BE170BE" w14:textId="77777777" w:rsidR="00766B33" w:rsidRDefault="00766B33" w:rsidP="00F7079B">
      <w:pPr>
        <w:pStyle w:val="Heading1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5827AE" w:rsidRDefault="005827AE">
      <w:r>
        <w:separator/>
      </w:r>
    </w:p>
  </w:endnote>
  <w:endnote w:type="continuationSeparator" w:id="0">
    <w:p w14:paraId="1ACBD15B" w14:textId="77777777" w:rsidR="005827AE" w:rsidRDefault="0058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7AE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5827AE" w:rsidRDefault="005827A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5827AE" w:rsidRDefault="005827A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5827AE" w:rsidRDefault="005827A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A0DB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A0DB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5827AE" w:rsidRDefault="005827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5827AE" w:rsidRDefault="005827AE">
      <w:r>
        <w:separator/>
      </w:r>
    </w:p>
  </w:footnote>
  <w:footnote w:type="continuationSeparator" w:id="0">
    <w:p w14:paraId="421AC431" w14:textId="77777777" w:rsidR="005827AE" w:rsidRDefault="005827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27AE" w14:paraId="21D63C2C" w14:textId="77777777">
      <w:tc>
        <w:tcPr>
          <w:tcW w:w="6379" w:type="dxa"/>
        </w:tcPr>
        <w:p w14:paraId="4F2C6C0B" w14:textId="77777777" w:rsidR="005827AE" w:rsidRDefault="005827AE" w:rsidP="005029AD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7639C8B8" w14:textId="77777777" w:rsidR="005827AE" w:rsidRDefault="005827AE">
          <w:pPr>
            <w:tabs>
              <w:tab w:val="left" w:pos="1135"/>
            </w:tabs>
            <w:spacing w:before="40"/>
            <w:ind w:right="68"/>
          </w:pPr>
        </w:p>
      </w:tc>
    </w:tr>
    <w:tr w:rsidR="005827AE" w14:paraId="266749A9" w14:textId="77777777">
      <w:tc>
        <w:tcPr>
          <w:tcW w:w="6379" w:type="dxa"/>
        </w:tcPr>
        <w:p w14:paraId="32CF2B3E" w14:textId="1CBD435A" w:rsidR="005827AE" w:rsidRDefault="005827AE">
          <w:r>
            <w:t>Plano de Interação I2</w:t>
          </w:r>
        </w:p>
      </w:tc>
      <w:tc>
        <w:tcPr>
          <w:tcW w:w="3179" w:type="dxa"/>
        </w:tcPr>
        <w:p w14:paraId="50BAB965" w14:textId="4FC932CF" w:rsidR="005827AE" w:rsidRDefault="005827AE">
          <w:r>
            <w:t xml:space="preserve">  Date:  &lt;30/10/2011&gt;</w:t>
          </w:r>
        </w:p>
      </w:tc>
    </w:tr>
  </w:tbl>
  <w:p w14:paraId="6381966F" w14:textId="77777777" w:rsidR="005827AE" w:rsidRDefault="00582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561FC"/>
    <w:rsid w:val="00083367"/>
    <w:rsid w:val="000B6D46"/>
    <w:rsid w:val="00170DD9"/>
    <w:rsid w:val="00176824"/>
    <w:rsid w:val="001B0B60"/>
    <w:rsid w:val="001E146F"/>
    <w:rsid w:val="00241C30"/>
    <w:rsid w:val="00392844"/>
    <w:rsid w:val="003C7438"/>
    <w:rsid w:val="003D20BC"/>
    <w:rsid w:val="004D621B"/>
    <w:rsid w:val="004E307A"/>
    <w:rsid w:val="005029AD"/>
    <w:rsid w:val="005827AE"/>
    <w:rsid w:val="005944D2"/>
    <w:rsid w:val="005F5C34"/>
    <w:rsid w:val="00612E0C"/>
    <w:rsid w:val="00676232"/>
    <w:rsid w:val="007222F6"/>
    <w:rsid w:val="00766B33"/>
    <w:rsid w:val="007D5BEA"/>
    <w:rsid w:val="008A0DBD"/>
    <w:rsid w:val="008A4D87"/>
    <w:rsid w:val="009367DD"/>
    <w:rsid w:val="009D6937"/>
    <w:rsid w:val="00A15332"/>
    <w:rsid w:val="00A31804"/>
    <w:rsid w:val="00A456BC"/>
    <w:rsid w:val="00AC5C10"/>
    <w:rsid w:val="00B5408F"/>
    <w:rsid w:val="00B7002B"/>
    <w:rsid w:val="00BB2A09"/>
    <w:rsid w:val="00C55459"/>
    <w:rsid w:val="00C5747E"/>
    <w:rsid w:val="00C72CDA"/>
    <w:rsid w:val="00C93D0D"/>
    <w:rsid w:val="00CB4A37"/>
    <w:rsid w:val="00D1755E"/>
    <w:rsid w:val="00D8366F"/>
    <w:rsid w:val="00DB3AE9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3</cp:revision>
  <cp:lastPrinted>2011-10-06T22:50:00Z</cp:lastPrinted>
  <dcterms:created xsi:type="dcterms:W3CDTF">2011-11-10T13:26:00Z</dcterms:created>
  <dcterms:modified xsi:type="dcterms:W3CDTF">2011-11-10T13:50:00Z</dcterms:modified>
</cp:coreProperties>
</file>