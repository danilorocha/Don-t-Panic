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AEF91" w14:textId="77777777" w:rsidR="003C7438" w:rsidRDefault="005029AD">
      <w:pPr>
        <w:pStyle w:val="Title"/>
      </w:pPr>
      <w:bookmarkStart w:id="0" w:name="_GoBack"/>
      <w:bookmarkEnd w:id="0"/>
      <w:proofErr w:type="spellStart"/>
      <w:r>
        <w:t>Don’t</w:t>
      </w:r>
      <w:proofErr w:type="spellEnd"/>
      <w:r>
        <w:t xml:space="preserve"> </w:t>
      </w:r>
      <w:proofErr w:type="spellStart"/>
      <w:r>
        <w:t>Panic</w:t>
      </w:r>
      <w:proofErr w:type="spellEnd"/>
    </w:p>
    <w:p w14:paraId="58656AE3" w14:textId="77777777" w:rsidR="003C7438" w:rsidRDefault="005029AD">
      <w:pPr>
        <w:pStyle w:val="Title"/>
      </w:pPr>
      <w:r>
        <w:t>Plano de Interação I1</w:t>
      </w:r>
    </w:p>
    <w:p w14:paraId="45C26A45" w14:textId="77777777" w:rsidR="003C7438" w:rsidRDefault="003C7438">
      <w:pPr>
        <w:pStyle w:val="Title"/>
        <w:jc w:val="left"/>
      </w:pPr>
    </w:p>
    <w:p w14:paraId="4E73B0CF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4752C393" w14:textId="77777777" w:rsidR="003C7438" w:rsidRDefault="008A4D87" w:rsidP="005029AD">
      <w:pPr>
        <w:pStyle w:val="Heading1"/>
      </w:pPr>
      <w:r>
        <w:t xml:space="preserve">1.  </w:t>
      </w:r>
      <w:r w:rsidR="005029AD">
        <w:t>Marcos</w:t>
      </w:r>
    </w:p>
    <w:p w14:paraId="4D25B817" w14:textId="77777777" w:rsidR="005029AD" w:rsidRPr="005029AD" w:rsidRDefault="005029AD" w:rsidP="005029AD"/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0C5BA469" w14:textId="77777777">
        <w:tc>
          <w:tcPr>
            <w:tcW w:w="4608" w:type="dxa"/>
          </w:tcPr>
          <w:p w14:paraId="3B143474" w14:textId="77777777" w:rsidR="003C7438" w:rsidRPr="00B7002B" w:rsidRDefault="005029AD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>
              <w:rPr>
                <w:rFonts w:ascii="Arial" w:hAnsi="Arial" w:cs="Arial"/>
                <w:b/>
                <w:bCs/>
              </w:rPr>
              <w:t>Marcos</w:t>
            </w:r>
          </w:p>
        </w:tc>
        <w:tc>
          <w:tcPr>
            <w:tcW w:w="1872" w:type="dxa"/>
          </w:tcPr>
          <w:p w14:paraId="112D27C6" w14:textId="77777777" w:rsidR="003C7438" w:rsidRPr="00B7002B" w:rsidRDefault="005029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3C7438" w14:paraId="0440E5FF" w14:textId="77777777">
        <w:tc>
          <w:tcPr>
            <w:tcW w:w="4608" w:type="dxa"/>
          </w:tcPr>
          <w:p w14:paraId="32BEFC94" w14:textId="77777777" w:rsidR="003C7438" w:rsidRDefault="005029AD">
            <w:r>
              <w:t>Inicio da interação</w:t>
            </w:r>
          </w:p>
        </w:tc>
        <w:tc>
          <w:tcPr>
            <w:tcW w:w="1872" w:type="dxa"/>
          </w:tcPr>
          <w:p w14:paraId="63EC8897" w14:textId="77777777" w:rsidR="003C7438" w:rsidRDefault="005029AD">
            <w:r>
              <w:t>20/09/2011</w:t>
            </w:r>
          </w:p>
        </w:tc>
      </w:tr>
      <w:tr w:rsidR="003C7438" w14:paraId="5E6081FF" w14:textId="77777777">
        <w:tc>
          <w:tcPr>
            <w:tcW w:w="4608" w:type="dxa"/>
          </w:tcPr>
          <w:p w14:paraId="48C412A5" w14:textId="77777777" w:rsidR="003C7438" w:rsidRDefault="003C7438"/>
        </w:tc>
        <w:tc>
          <w:tcPr>
            <w:tcW w:w="1872" w:type="dxa"/>
          </w:tcPr>
          <w:p w14:paraId="250C27D3" w14:textId="77777777" w:rsidR="003C7438" w:rsidRDefault="003C7438"/>
        </w:tc>
      </w:tr>
      <w:tr w:rsidR="003C7438" w14:paraId="1464D26D" w14:textId="77777777">
        <w:tc>
          <w:tcPr>
            <w:tcW w:w="4608" w:type="dxa"/>
          </w:tcPr>
          <w:p w14:paraId="37680441" w14:textId="77777777" w:rsidR="003C7438" w:rsidRDefault="003C7438"/>
        </w:tc>
        <w:tc>
          <w:tcPr>
            <w:tcW w:w="1872" w:type="dxa"/>
          </w:tcPr>
          <w:p w14:paraId="2C780BAE" w14:textId="77777777" w:rsidR="003C7438" w:rsidRDefault="003C7438"/>
        </w:tc>
      </w:tr>
      <w:tr w:rsidR="003C7438" w14:paraId="5753DA95" w14:textId="77777777">
        <w:tc>
          <w:tcPr>
            <w:tcW w:w="4608" w:type="dxa"/>
          </w:tcPr>
          <w:p w14:paraId="7AE96C9F" w14:textId="77777777" w:rsidR="003C7438" w:rsidRDefault="005029AD">
            <w:r>
              <w:t>Fim da interação</w:t>
            </w:r>
          </w:p>
        </w:tc>
        <w:tc>
          <w:tcPr>
            <w:tcW w:w="1872" w:type="dxa"/>
          </w:tcPr>
          <w:p w14:paraId="67F90579" w14:textId="77777777" w:rsidR="003C7438" w:rsidRDefault="005029AD">
            <w:r>
              <w:t>04/10/2011</w:t>
            </w:r>
          </w:p>
        </w:tc>
      </w:tr>
      <w:bookmarkEnd w:id="1"/>
    </w:tbl>
    <w:p w14:paraId="46F567FC" w14:textId="77777777" w:rsidR="003C7438" w:rsidRDefault="003C7438">
      <w:pPr>
        <w:pStyle w:val="BodyText"/>
        <w:ind w:left="0"/>
      </w:pPr>
    </w:p>
    <w:p w14:paraId="4FA310ED" w14:textId="77777777" w:rsidR="005029AD" w:rsidRDefault="008A4D87" w:rsidP="005029AD">
      <w:pPr>
        <w:pStyle w:val="Heading1"/>
      </w:pPr>
      <w:r>
        <w:t xml:space="preserve">2.  </w:t>
      </w:r>
      <w:r w:rsidR="005029AD">
        <w:t>Objetivos</w:t>
      </w:r>
    </w:p>
    <w:p w14:paraId="3DCD40E5" w14:textId="77777777" w:rsidR="005029AD" w:rsidRDefault="005029AD" w:rsidP="005029AD">
      <w:r>
        <w:tab/>
      </w:r>
    </w:p>
    <w:p w14:paraId="063F6125" w14:textId="77777777" w:rsidR="005029AD" w:rsidRDefault="005029AD" w:rsidP="005029AD">
      <w:r>
        <w:tab/>
        <w:t>- Iniciar a produção dos artefatos de Gerencia e de Requisitos</w:t>
      </w:r>
    </w:p>
    <w:p w14:paraId="487E74A6" w14:textId="77777777" w:rsidR="005029AD" w:rsidRDefault="005029AD" w:rsidP="005029AD">
      <w:r>
        <w:tab/>
        <w:t xml:space="preserve">- Fazer </w:t>
      </w:r>
      <w:proofErr w:type="spellStart"/>
      <w:r>
        <w:t>elicitação</w:t>
      </w:r>
      <w:proofErr w:type="spellEnd"/>
      <w:r>
        <w:t xml:space="preserve"> de requisites com o cliente</w:t>
      </w:r>
    </w:p>
    <w:p w14:paraId="364DE497" w14:textId="77777777" w:rsidR="005029AD" w:rsidRDefault="005029AD" w:rsidP="005029AD">
      <w:r>
        <w:tab/>
        <w:t>- Listar riscos</w:t>
      </w:r>
    </w:p>
    <w:p w14:paraId="654737FD" w14:textId="77777777" w:rsidR="005029AD" w:rsidRPr="005029AD" w:rsidRDefault="005029AD" w:rsidP="005029AD"/>
    <w:p w14:paraId="783BDB85" w14:textId="77777777" w:rsidR="00A15332" w:rsidRPr="00A15332" w:rsidRDefault="008A4D87" w:rsidP="00B7002B">
      <w:pPr>
        <w:pStyle w:val="Heading1"/>
      </w:pPr>
      <w:r>
        <w:t xml:space="preserve">3.  </w:t>
      </w:r>
      <w:r w:rsidR="005944D2">
        <w:t>Tarefas</w:t>
      </w:r>
    </w:p>
    <w:p w14:paraId="2B616BC3" w14:textId="7FE7F84F" w:rsidR="00A15332" w:rsidRDefault="005029AD" w:rsidP="00612E0C">
      <w:pPr>
        <w:pStyle w:val="BodyText"/>
        <w:ind w:left="360"/>
      </w:pPr>
      <w:r>
        <w:t xml:space="preserve">Detalhes das </w:t>
      </w:r>
      <w:r w:rsidR="007222F6">
        <w:t>tarefas</w:t>
      </w:r>
      <w:r>
        <w:t xml:space="preserve"> estão presentes na Lista de Tarefas</w:t>
      </w:r>
    </w:p>
    <w:tbl>
      <w:tblPr>
        <w:tblW w:w="9446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62"/>
        <w:gridCol w:w="2156"/>
        <w:gridCol w:w="1572"/>
        <w:gridCol w:w="2356"/>
      </w:tblGrid>
      <w:tr w:rsidR="00C5747E" w:rsidRPr="009D6937" w14:paraId="3AC6930C" w14:textId="77777777" w:rsidTr="00C5747E">
        <w:trPr>
          <w:trHeight w:val="874"/>
        </w:trPr>
        <w:tc>
          <w:tcPr>
            <w:tcW w:w="3362" w:type="dxa"/>
            <w:shd w:val="clear" w:color="auto" w:fill="D9D9D9"/>
          </w:tcPr>
          <w:p w14:paraId="536FE7CA" w14:textId="77777777" w:rsidR="00C5747E" w:rsidRPr="008A4D87" w:rsidRDefault="00C5747E" w:rsidP="00C5747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Nome ou palavras chave da descrição</w:t>
            </w:r>
          </w:p>
        </w:tc>
        <w:tc>
          <w:tcPr>
            <w:tcW w:w="2156" w:type="dxa"/>
            <w:shd w:val="clear" w:color="auto" w:fill="D9D9D9"/>
            <w:noWrap/>
          </w:tcPr>
          <w:p w14:paraId="071C02F5" w14:textId="77777777" w:rsidR="00C5747E" w:rsidRPr="008A4D87" w:rsidRDefault="00C5747E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Prioridade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  </w:t>
            </w:r>
          </w:p>
        </w:tc>
        <w:tc>
          <w:tcPr>
            <w:tcW w:w="1572" w:type="dxa"/>
            <w:shd w:val="clear" w:color="auto" w:fill="D9D9D9"/>
          </w:tcPr>
          <w:p w14:paraId="58AA2AEC" w14:textId="77777777" w:rsidR="00C5747E" w:rsidRPr="008A4D87" w:rsidRDefault="00C5747E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2356" w:type="dxa"/>
            <w:shd w:val="clear" w:color="auto" w:fill="D9D9D9"/>
          </w:tcPr>
          <w:p w14:paraId="133D893D" w14:textId="77777777" w:rsidR="00C5747E" w:rsidRPr="008A4D87" w:rsidRDefault="00C5747E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Atribuido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para</w:t>
            </w:r>
          </w:p>
        </w:tc>
      </w:tr>
      <w:tr w:rsidR="00C5747E" w:rsidRPr="00A15332" w14:paraId="0618009A" w14:textId="77777777" w:rsidTr="00C5747E">
        <w:trPr>
          <w:trHeight w:val="382"/>
        </w:trPr>
        <w:tc>
          <w:tcPr>
            <w:tcW w:w="3362" w:type="dxa"/>
            <w:shd w:val="clear" w:color="auto" w:fill="auto"/>
            <w:noWrap/>
            <w:vAlign w:val="bottom"/>
          </w:tcPr>
          <w:p w14:paraId="6F03FB70" w14:textId="77777777" w:rsidR="00C5747E" w:rsidRPr="00C5747E" w:rsidRDefault="00C5747E" w:rsidP="00C5747E">
            <w:pPr>
              <w:widowControl/>
              <w:spacing w:line="240" w:lineRule="auto"/>
              <w:rPr>
                <w:rFonts w:ascii="Arial" w:hAnsi="Arial"/>
              </w:rPr>
            </w:pPr>
            <w:r w:rsidRPr="00C5747E">
              <w:rPr>
                <w:rFonts w:ascii="Arial" w:hAnsi="Arial"/>
              </w:rPr>
              <w:t>Listar primeira versão de riscos</w:t>
            </w:r>
          </w:p>
          <w:p w14:paraId="06D1EDDA" w14:textId="77777777" w:rsidR="00C5747E" w:rsidRPr="00A15332" w:rsidRDefault="00C5747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156" w:type="dxa"/>
            <w:shd w:val="clear" w:color="auto" w:fill="auto"/>
            <w:noWrap/>
            <w:vAlign w:val="bottom"/>
          </w:tcPr>
          <w:p w14:paraId="3E9E88E8" w14:textId="77777777" w:rsidR="00C5747E" w:rsidRPr="00A15332" w:rsidRDefault="00C5747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shd w:val="clear" w:color="auto" w:fill="auto"/>
            <w:noWrap/>
            <w:vAlign w:val="bottom"/>
          </w:tcPr>
          <w:p w14:paraId="62F6F569" w14:textId="77777777" w:rsidR="00C5747E" w:rsidRPr="00A15332" w:rsidRDefault="00C5747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shd w:val="clear" w:color="auto" w:fill="auto"/>
            <w:noWrap/>
            <w:vAlign w:val="bottom"/>
          </w:tcPr>
          <w:p w14:paraId="3731A1C6" w14:textId="77777777" w:rsidR="00C5747E" w:rsidRPr="00A15332" w:rsidRDefault="00C5747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Douglas</w:t>
            </w:r>
          </w:p>
        </w:tc>
      </w:tr>
      <w:tr w:rsidR="00C5747E" w:rsidRPr="00A15332" w14:paraId="56EF9D18" w14:textId="77777777" w:rsidTr="00C5747E">
        <w:trPr>
          <w:trHeight w:val="382"/>
        </w:trPr>
        <w:tc>
          <w:tcPr>
            <w:tcW w:w="3362" w:type="dxa"/>
            <w:shd w:val="clear" w:color="auto" w:fill="auto"/>
            <w:noWrap/>
            <w:vAlign w:val="bottom"/>
          </w:tcPr>
          <w:p w14:paraId="61DBB4FD" w14:textId="77777777" w:rsidR="00C5747E" w:rsidRPr="00A15332" w:rsidRDefault="00C5747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1D7C40">
              <w:rPr>
                <w:rFonts w:ascii="Arial" w:hAnsi="Arial"/>
                <w:color w:val="000000"/>
              </w:rPr>
              <w:t>Criar primeira versão Plano de Projeto</w:t>
            </w:r>
          </w:p>
        </w:tc>
        <w:tc>
          <w:tcPr>
            <w:tcW w:w="2156" w:type="dxa"/>
            <w:shd w:val="clear" w:color="auto" w:fill="auto"/>
            <w:noWrap/>
            <w:vAlign w:val="bottom"/>
          </w:tcPr>
          <w:p w14:paraId="44BB2BB8" w14:textId="77777777" w:rsidR="00C5747E" w:rsidRPr="00A15332" w:rsidRDefault="00C5747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shd w:val="clear" w:color="auto" w:fill="auto"/>
            <w:noWrap/>
            <w:vAlign w:val="bottom"/>
          </w:tcPr>
          <w:p w14:paraId="5B891B91" w14:textId="77777777" w:rsidR="00C5747E" w:rsidRPr="00A15332" w:rsidRDefault="00C5747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shd w:val="clear" w:color="auto" w:fill="auto"/>
            <w:noWrap/>
            <w:vAlign w:val="bottom"/>
          </w:tcPr>
          <w:p w14:paraId="35F36ED4" w14:textId="77777777" w:rsidR="00C5747E" w:rsidRPr="00A15332" w:rsidRDefault="00C5747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Douglas</w:t>
            </w:r>
          </w:p>
        </w:tc>
      </w:tr>
      <w:tr w:rsidR="00C5747E" w:rsidRPr="00A15332" w14:paraId="0EDC12A0" w14:textId="77777777" w:rsidTr="00C5747E">
        <w:trPr>
          <w:trHeight w:val="382"/>
        </w:trPr>
        <w:tc>
          <w:tcPr>
            <w:tcW w:w="3362" w:type="dxa"/>
            <w:shd w:val="clear" w:color="auto" w:fill="auto"/>
            <w:noWrap/>
            <w:vAlign w:val="bottom"/>
          </w:tcPr>
          <w:p w14:paraId="416A9901" w14:textId="77777777" w:rsidR="00C5747E" w:rsidRPr="00C5747E" w:rsidRDefault="00C5747E" w:rsidP="00C5747E">
            <w:pPr>
              <w:widowControl/>
              <w:spacing w:line="240" w:lineRule="auto"/>
              <w:rPr>
                <w:rFonts w:ascii="Arial" w:hAnsi="Arial"/>
              </w:rPr>
            </w:pPr>
            <w:r w:rsidRPr="00C5747E">
              <w:rPr>
                <w:rFonts w:ascii="Arial" w:hAnsi="Arial"/>
              </w:rPr>
              <w:t>Planejar as interações</w:t>
            </w:r>
          </w:p>
          <w:p w14:paraId="317C9BCC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156" w:type="dxa"/>
            <w:shd w:val="clear" w:color="auto" w:fill="auto"/>
            <w:noWrap/>
            <w:vAlign w:val="bottom"/>
          </w:tcPr>
          <w:p w14:paraId="1471B22F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572" w:type="dxa"/>
            <w:shd w:val="clear" w:color="auto" w:fill="auto"/>
            <w:noWrap/>
            <w:vAlign w:val="bottom"/>
          </w:tcPr>
          <w:p w14:paraId="68CD7D14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shd w:val="clear" w:color="auto" w:fill="auto"/>
            <w:noWrap/>
            <w:vAlign w:val="bottom"/>
          </w:tcPr>
          <w:p w14:paraId="2E445776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Douglas</w:t>
            </w:r>
          </w:p>
        </w:tc>
      </w:tr>
      <w:tr w:rsidR="00C5747E" w:rsidRPr="00A15332" w14:paraId="085458E8" w14:textId="77777777" w:rsidTr="00C5747E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BC345EA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A0DC1">
              <w:rPr>
                <w:rFonts w:ascii="Arial" w:hAnsi="Arial"/>
                <w:color w:val="000000"/>
              </w:rPr>
              <w:t>Criar primeira versão da Lista de Tarefas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D5DE7EA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696E7E8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64B7856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Douglas</w:t>
            </w:r>
          </w:p>
        </w:tc>
      </w:tr>
      <w:tr w:rsidR="00C5747E" w:rsidRPr="00A15332" w14:paraId="1792598C" w14:textId="77777777" w:rsidTr="00C5747E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6E371B5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 w:rsidRPr="004F4BF8">
              <w:rPr>
                <w:rFonts w:ascii="Arial" w:hAnsi="Arial"/>
                <w:color w:val="000000"/>
              </w:rPr>
              <w:t>Elicitar</w:t>
            </w:r>
            <w:proofErr w:type="spellEnd"/>
            <w:r w:rsidRPr="004F4BF8">
              <w:rPr>
                <w:rFonts w:ascii="Arial" w:hAnsi="Arial"/>
                <w:color w:val="000000"/>
              </w:rPr>
              <w:t xml:space="preserve"> requisitos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E8DF3C8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6CE475A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2941FBC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Danilo</w:t>
            </w:r>
          </w:p>
        </w:tc>
      </w:tr>
      <w:tr w:rsidR="00C5747E" w:rsidRPr="00A15332" w14:paraId="25C77ACA" w14:textId="77777777" w:rsidTr="00C5747E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4821910" w14:textId="77777777" w:rsidR="00C5747E" w:rsidRPr="00A15332" w:rsidRDefault="005944D2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A9449A">
              <w:rPr>
                <w:rFonts w:ascii="Arial" w:hAnsi="Arial"/>
                <w:color w:val="000000"/>
              </w:rPr>
              <w:t>Criar lista dos requisitos (</w:t>
            </w:r>
            <w:proofErr w:type="spellStart"/>
            <w:r w:rsidRPr="00A9449A">
              <w:rPr>
                <w:rFonts w:ascii="Arial" w:hAnsi="Arial"/>
                <w:color w:val="000000"/>
              </w:rPr>
              <w:t>vision</w:t>
            </w:r>
            <w:proofErr w:type="spellEnd"/>
            <w:r w:rsidRPr="00A9449A">
              <w:rPr>
                <w:rFonts w:ascii="Arial" w:hAnsi="Arial"/>
                <w:color w:val="000000"/>
              </w:rPr>
              <w:t>)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E086668" w14:textId="77777777" w:rsidR="00C5747E" w:rsidRPr="00A15332" w:rsidRDefault="005944D2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34D9DB0" w14:textId="77777777" w:rsidR="00C5747E" w:rsidRPr="00A15332" w:rsidRDefault="005944D2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3A75728" w14:textId="77777777" w:rsidR="00C5747E" w:rsidRPr="00A15332" w:rsidRDefault="005944D2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Danilo</w:t>
            </w:r>
          </w:p>
        </w:tc>
      </w:tr>
      <w:tr w:rsidR="00C5747E" w:rsidRPr="00A15332" w14:paraId="58D967B1" w14:textId="77777777" w:rsidTr="00C5747E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0BE6861" w14:textId="77777777" w:rsidR="00C5747E" w:rsidRPr="00A15332" w:rsidRDefault="005944D2" w:rsidP="00C574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32B4B">
              <w:rPr>
                <w:rFonts w:ascii="Arial" w:hAnsi="Arial"/>
                <w:color w:val="000000"/>
              </w:rPr>
              <w:t>Desenvolver casos de uso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3B738A3" w14:textId="77777777" w:rsidR="00C5747E" w:rsidRPr="00A15332" w:rsidRDefault="005944D2" w:rsidP="00C574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704B888" w14:textId="77777777" w:rsidR="00C5747E" w:rsidRPr="00A15332" w:rsidRDefault="005944D2" w:rsidP="00C574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4B2801C9" w14:textId="77777777" w:rsidR="00C5747E" w:rsidRPr="00A15332" w:rsidRDefault="005944D2" w:rsidP="00C574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Danilo</w:t>
            </w:r>
          </w:p>
        </w:tc>
      </w:tr>
      <w:tr w:rsidR="00C5747E" w:rsidRPr="00A15332" w14:paraId="403DF527" w14:textId="77777777" w:rsidTr="00C5747E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76BCBD1" w14:textId="77777777" w:rsidR="00C5747E" w:rsidRPr="00A15332" w:rsidRDefault="005944D2" w:rsidP="00C574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B32C29">
              <w:rPr>
                <w:rFonts w:ascii="Arial" w:hAnsi="Arial"/>
                <w:color w:val="000000"/>
              </w:rPr>
              <w:t>Desenvolver casos de uso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D76D495" w14:textId="77777777" w:rsidR="00C5747E" w:rsidRPr="00A15332" w:rsidRDefault="005944D2" w:rsidP="00C574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02C65929" w14:textId="77777777" w:rsidR="00C5747E" w:rsidRPr="00A15332" w:rsidRDefault="005944D2" w:rsidP="00C574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0E572548" w14:textId="77777777" w:rsidR="00C5747E" w:rsidRPr="00A15332" w:rsidRDefault="005944D2" w:rsidP="00C574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Danilo</w:t>
            </w:r>
          </w:p>
        </w:tc>
      </w:tr>
      <w:tr w:rsidR="00C5747E" w:rsidRPr="00A15332" w14:paraId="33AFDC20" w14:textId="77777777" w:rsidTr="00C5747E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3F2BA47" w14:textId="77777777" w:rsidR="00C5747E" w:rsidRPr="00A15332" w:rsidRDefault="005944D2" w:rsidP="00C574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513236">
              <w:rPr>
                <w:rFonts w:ascii="Arial" w:hAnsi="Arial"/>
                <w:color w:val="000000"/>
              </w:rPr>
              <w:t>Desenvolver Glossário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1E0F8DB" w14:textId="77777777" w:rsidR="00C5747E" w:rsidRPr="00A15332" w:rsidRDefault="005944D2" w:rsidP="00C574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EB7B2D7" w14:textId="77777777" w:rsidR="00C5747E" w:rsidRPr="00A15332" w:rsidRDefault="005944D2" w:rsidP="00C574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fechado 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0854AE50" w14:textId="77777777" w:rsidR="00C5747E" w:rsidRPr="00A15332" w:rsidRDefault="005944D2" w:rsidP="00C5747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Danilo</w:t>
            </w:r>
          </w:p>
        </w:tc>
      </w:tr>
      <w:tr w:rsidR="005944D2" w:rsidRPr="00A15332" w14:paraId="2D543AB3" w14:textId="77777777" w:rsidTr="005944D2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C9C7FC7" w14:textId="77777777" w:rsidR="005944D2" w:rsidRPr="005944D2" w:rsidRDefault="005944D2" w:rsidP="005944D2">
            <w:pPr>
              <w:widowControl/>
              <w:spacing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Abrir repositório </w:t>
            </w:r>
            <w:proofErr w:type="spellStart"/>
            <w:r>
              <w:rPr>
                <w:rFonts w:ascii="Arial" w:hAnsi="Arial"/>
                <w:color w:val="000000"/>
              </w:rPr>
              <w:t>git</w:t>
            </w:r>
            <w:proofErr w:type="spellEnd"/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ADEF26D" w14:textId="77777777" w:rsidR="005944D2" w:rsidRPr="00A15332" w:rsidRDefault="005944D2" w:rsidP="005944D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6070042" w14:textId="77777777" w:rsidR="005944D2" w:rsidRPr="00A15332" w:rsidRDefault="005944D2" w:rsidP="005944D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fechado 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05A1DAD1" w14:textId="77777777" w:rsidR="005944D2" w:rsidRPr="00A15332" w:rsidRDefault="005944D2" w:rsidP="005944D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Danilo</w:t>
            </w:r>
          </w:p>
        </w:tc>
      </w:tr>
      <w:tr w:rsidR="005944D2" w:rsidRPr="00A15332" w14:paraId="6D98633E" w14:textId="77777777" w:rsidTr="005944D2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35CB667" w14:textId="77777777" w:rsidR="005944D2" w:rsidRPr="005944D2" w:rsidRDefault="005944D2" w:rsidP="005944D2">
            <w:pPr>
              <w:widowControl/>
              <w:spacing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Gerenciar versões dos artefatos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6CE4AEF" w14:textId="77777777" w:rsidR="005944D2" w:rsidRPr="00A15332" w:rsidRDefault="005944D2" w:rsidP="005944D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31D9189" w14:textId="77777777" w:rsidR="005944D2" w:rsidRPr="00A15332" w:rsidRDefault="005944D2" w:rsidP="005944D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fechado 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064FF05" w14:textId="77777777" w:rsidR="005944D2" w:rsidRPr="00A15332" w:rsidRDefault="005944D2" w:rsidP="005944D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Raniere</w:t>
            </w:r>
            <w:proofErr w:type="spellEnd"/>
          </w:p>
        </w:tc>
      </w:tr>
    </w:tbl>
    <w:p w14:paraId="0A242841" w14:textId="77777777"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828FA4A" w14:textId="77777777" w:rsidR="000245C9" w:rsidRDefault="000245C9" w:rsidP="000245C9">
      <w:pPr>
        <w:pStyle w:val="Heading1"/>
        <w:rPr>
          <w:b w:val="0"/>
        </w:rPr>
      </w:pPr>
      <w:r>
        <w:lastRenderedPageBreak/>
        <w:t xml:space="preserve">4.  </w:t>
      </w:r>
      <w:r w:rsidR="005944D2">
        <w:t>Questões</w:t>
      </w:r>
    </w:p>
    <w:p w14:paraId="4716B6F5" w14:textId="77777777"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14:paraId="4D3DA1CD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D75B92F" w14:textId="77777777" w:rsidR="00D8366F" w:rsidRDefault="005944D2" w:rsidP="005944D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Questão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84E144B" w14:textId="77777777" w:rsidR="00D8366F" w:rsidRDefault="005944D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66D6162" w14:textId="77777777" w:rsidR="00D8366F" w:rsidRDefault="00D8366F" w:rsidP="005944D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</w:t>
            </w:r>
            <w:r w:rsidR="005944D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</w:t>
            </w:r>
          </w:p>
        </w:tc>
      </w:tr>
      <w:tr w:rsidR="00D8366F" w14:paraId="7FFF6482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0DF6" w14:textId="77777777" w:rsidR="00D8366F" w:rsidRDefault="00F7079B">
            <w:pPr>
              <w:pStyle w:val="BodyText"/>
              <w:ind w:left="0"/>
            </w:pPr>
            <w:r>
              <w:t xml:space="preserve">Dúvidas quanto ao </w:t>
            </w:r>
            <w:proofErr w:type="spellStart"/>
            <w:r>
              <w:t>openup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58410" w14:textId="77777777" w:rsidR="00D8366F" w:rsidRDefault="00F7079B">
            <w:pPr>
              <w:pStyle w:val="BodyText"/>
              <w:ind w:left="0"/>
            </w:pPr>
            <w: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830A8" w14:textId="77777777" w:rsidR="00D8366F" w:rsidRDefault="00D8366F">
            <w:pPr>
              <w:pStyle w:val="BodyText"/>
              <w:ind w:left="0"/>
            </w:pPr>
          </w:p>
        </w:tc>
      </w:tr>
    </w:tbl>
    <w:p w14:paraId="03BFDA5F" w14:textId="77777777" w:rsidR="00D8366F" w:rsidRDefault="00D8366F" w:rsidP="00D8366F"/>
    <w:p w14:paraId="72292DD3" w14:textId="77777777" w:rsidR="00A15332" w:rsidRPr="000245C9" w:rsidRDefault="000245C9" w:rsidP="00B7002B">
      <w:pPr>
        <w:pStyle w:val="Heading1"/>
      </w:pPr>
      <w:r w:rsidRPr="008A4D87">
        <w:t xml:space="preserve">5.  </w:t>
      </w:r>
      <w:r w:rsidR="001B0B60">
        <w:t>Critérios de avaliação</w:t>
      </w:r>
    </w:p>
    <w:p w14:paraId="30CFE426" w14:textId="77777777" w:rsidR="000561FC" w:rsidRPr="005F5C34" w:rsidRDefault="005944D2" w:rsidP="005F5C34">
      <w:pPr>
        <w:pStyle w:val="Heading2"/>
      </w:pPr>
      <w:r>
        <w:t xml:space="preserve">Deixar </w:t>
      </w:r>
      <w:r w:rsidR="001B0B60">
        <w:t>todos os artefatos de gerencia e requisitos em suas primeiras versões.</w:t>
      </w:r>
    </w:p>
    <w:p w14:paraId="3270603F" w14:textId="77777777" w:rsidR="000561FC" w:rsidRPr="005F5C34" w:rsidRDefault="001B0B60" w:rsidP="00D1755E">
      <w:pPr>
        <w:pStyle w:val="Heading2"/>
      </w:pPr>
      <w:r>
        <w:t>Tentar extrair do cliente seus objetivos com o software para melhor implementa-lo.</w:t>
      </w:r>
    </w:p>
    <w:p w14:paraId="1C290D95" w14:textId="77777777" w:rsidR="00FA118F" w:rsidRPr="005F5C34" w:rsidRDefault="001B0B60" w:rsidP="005F5C34">
      <w:pPr>
        <w:pStyle w:val="Heading2"/>
      </w:pPr>
      <w:r>
        <w:t>Levantar os possíveis riscos do projeto.</w:t>
      </w:r>
    </w:p>
    <w:p w14:paraId="6DFAC58C" w14:textId="77777777" w:rsidR="00F7079B" w:rsidRDefault="000245C9" w:rsidP="00F7079B">
      <w:pPr>
        <w:pStyle w:val="Heading1"/>
      </w:pPr>
      <w:r>
        <w:t>6</w:t>
      </w:r>
      <w:r w:rsidR="00392844">
        <w:t xml:space="preserve">. </w:t>
      </w:r>
      <w:r w:rsidR="00F7079B" w:rsidRPr="008A4D87">
        <w:t xml:space="preserve"> </w:t>
      </w:r>
      <w:r w:rsidR="00F7079B">
        <w:t>Resultados</w:t>
      </w:r>
    </w:p>
    <w:p w14:paraId="48798372" w14:textId="77777777" w:rsidR="00F7079B" w:rsidRDefault="00F7079B" w:rsidP="00F7079B"/>
    <w:p w14:paraId="78B4825B" w14:textId="77777777" w:rsidR="00F7079B" w:rsidRDefault="00F7079B" w:rsidP="00F7079B">
      <w:r>
        <w:t xml:space="preserve">A interação ocorreu sem mais problemas. Houveram algumas confusões quanto ao </w:t>
      </w:r>
      <w:proofErr w:type="spellStart"/>
      <w:r>
        <w:t>openup</w:t>
      </w:r>
      <w:proofErr w:type="spellEnd"/>
      <w:r>
        <w:t>, afinal é um processo novo para todos os envolvidos no projeto.</w:t>
      </w:r>
    </w:p>
    <w:p w14:paraId="3FF9C403" w14:textId="77777777" w:rsidR="00F7079B" w:rsidRPr="001B0B60" w:rsidRDefault="00F7079B" w:rsidP="00F7079B">
      <w:r>
        <w:t>Todos os trabalhos foram realizados.</w:t>
      </w:r>
    </w:p>
    <w:p w14:paraId="6BE170BE" w14:textId="77777777" w:rsidR="00766B33" w:rsidRDefault="00766B33" w:rsidP="00F7079B">
      <w:pPr>
        <w:pStyle w:val="Heading1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E345F4" w14:textId="77777777" w:rsidR="001B0B60" w:rsidRDefault="001B0B60">
      <w:r>
        <w:separator/>
      </w:r>
    </w:p>
  </w:endnote>
  <w:endnote w:type="continuationSeparator" w:id="0">
    <w:p w14:paraId="1ACBD15B" w14:textId="77777777" w:rsidR="001B0B60" w:rsidRDefault="001B0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B60" w14:paraId="0C73E40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F8548D" w14:textId="77777777" w:rsidR="001B0B60" w:rsidRDefault="001B0B60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D05BB3" w14:textId="77777777" w:rsidR="001B0B60" w:rsidRDefault="001B0B60">
          <w:pPr>
            <w:jc w:val="center"/>
          </w:pPr>
          <w:r>
            <w:sym w:font="Symbol" w:char="F0D3"/>
          </w:r>
          <w:r w:rsidR="00392844">
            <w:fldChar w:fldCharType="begin"/>
          </w:r>
          <w:r w:rsidR="00392844">
            <w:instrText xml:space="preserve"> DOCPROPERTY "Company"  \* MERGEFORMAT </w:instrText>
          </w:r>
          <w:r w:rsidR="00392844">
            <w:fldChar w:fldCharType="separate"/>
          </w:r>
          <w:r w:rsidR="007D5BEA">
            <w:t>&lt;</w:t>
          </w:r>
          <w:proofErr w:type="spellStart"/>
          <w:r w:rsidR="007D5BEA">
            <w:t>Company</w:t>
          </w:r>
          <w:proofErr w:type="spellEnd"/>
          <w:r w:rsidR="007D5BEA">
            <w:t xml:space="preserve"> </w:t>
          </w:r>
          <w:proofErr w:type="spellStart"/>
          <w:r w:rsidR="007D5BEA">
            <w:t>Name</w:t>
          </w:r>
          <w:proofErr w:type="spellEnd"/>
          <w:r w:rsidR="007D5BEA">
            <w:t>&gt;</w:t>
          </w:r>
          <w:r w:rsidR="0039284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D5BEA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5A9786" w14:textId="77777777" w:rsidR="001B0B60" w:rsidRDefault="001B0B6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D5BEA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proofErr w:type="spellStart"/>
          <w:r>
            <w:rPr>
              <w:rStyle w:val="PageNumber"/>
            </w:rPr>
            <w:t>of</w:t>
          </w:r>
          <w:proofErr w:type="spellEnd"/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D5BEA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5005748" w14:textId="77777777" w:rsidR="001B0B60" w:rsidRDefault="001B0B6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AF1811" w14:textId="77777777" w:rsidR="001B0B60" w:rsidRDefault="001B0B60">
      <w:r>
        <w:separator/>
      </w:r>
    </w:p>
  </w:footnote>
  <w:footnote w:type="continuationSeparator" w:id="0">
    <w:p w14:paraId="421AC431" w14:textId="77777777" w:rsidR="001B0B60" w:rsidRDefault="001B0B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B60" w14:paraId="21D63C2C" w14:textId="77777777">
      <w:tc>
        <w:tcPr>
          <w:tcW w:w="6379" w:type="dxa"/>
        </w:tcPr>
        <w:p w14:paraId="4F2C6C0B" w14:textId="77777777" w:rsidR="001B0B60" w:rsidRDefault="001B0B60" w:rsidP="005029AD">
          <w:pPr>
            <w:pStyle w:val="Header"/>
            <w:tabs>
              <w:tab w:val="clear" w:pos="4320"/>
              <w:tab w:val="clear" w:pos="8640"/>
            </w:tabs>
          </w:pPr>
          <w:proofErr w:type="spellStart"/>
          <w:r>
            <w:t>Don’t</w:t>
          </w:r>
          <w:proofErr w:type="spellEnd"/>
          <w:r>
            <w:t xml:space="preserve"> </w:t>
          </w:r>
          <w:proofErr w:type="spellStart"/>
          <w:r>
            <w:t>Panic</w:t>
          </w:r>
          <w:proofErr w:type="spellEnd"/>
        </w:p>
      </w:tc>
      <w:tc>
        <w:tcPr>
          <w:tcW w:w="3179" w:type="dxa"/>
        </w:tcPr>
        <w:p w14:paraId="7639C8B8" w14:textId="77777777" w:rsidR="001B0B60" w:rsidRDefault="001B0B60">
          <w:pPr>
            <w:tabs>
              <w:tab w:val="left" w:pos="1135"/>
            </w:tabs>
            <w:spacing w:before="40"/>
            <w:ind w:right="68"/>
          </w:pPr>
        </w:p>
      </w:tc>
    </w:tr>
    <w:tr w:rsidR="001B0B60" w14:paraId="266749A9" w14:textId="77777777">
      <w:tc>
        <w:tcPr>
          <w:tcW w:w="6379" w:type="dxa"/>
        </w:tcPr>
        <w:p w14:paraId="32CF2B3E" w14:textId="77777777" w:rsidR="001B0B60" w:rsidRDefault="001B0B60">
          <w:r>
            <w:t>Plano de Interação I1</w:t>
          </w:r>
        </w:p>
      </w:tc>
      <w:tc>
        <w:tcPr>
          <w:tcW w:w="3179" w:type="dxa"/>
        </w:tcPr>
        <w:p w14:paraId="50BAB965" w14:textId="77777777" w:rsidR="001B0B60" w:rsidRDefault="001B0B60">
          <w:r>
            <w:t xml:space="preserve">  Date:  &lt;30/10/2011&gt;</w:t>
          </w:r>
        </w:p>
      </w:tc>
    </w:tr>
  </w:tbl>
  <w:p w14:paraId="6381966F" w14:textId="77777777" w:rsidR="001B0B60" w:rsidRDefault="001B0B6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AD"/>
    <w:rsid w:val="000178C5"/>
    <w:rsid w:val="000245C9"/>
    <w:rsid w:val="000561FC"/>
    <w:rsid w:val="00083367"/>
    <w:rsid w:val="000B6D46"/>
    <w:rsid w:val="00170DD9"/>
    <w:rsid w:val="00176824"/>
    <w:rsid w:val="001B0B60"/>
    <w:rsid w:val="001E146F"/>
    <w:rsid w:val="00241C30"/>
    <w:rsid w:val="00392844"/>
    <w:rsid w:val="003C7438"/>
    <w:rsid w:val="003D20BC"/>
    <w:rsid w:val="004D621B"/>
    <w:rsid w:val="004E307A"/>
    <w:rsid w:val="005029AD"/>
    <w:rsid w:val="005944D2"/>
    <w:rsid w:val="005F5C34"/>
    <w:rsid w:val="00612E0C"/>
    <w:rsid w:val="00676232"/>
    <w:rsid w:val="007222F6"/>
    <w:rsid w:val="00766B33"/>
    <w:rsid w:val="007D5BEA"/>
    <w:rsid w:val="008A4D87"/>
    <w:rsid w:val="009367DD"/>
    <w:rsid w:val="009D6937"/>
    <w:rsid w:val="00A15332"/>
    <w:rsid w:val="00A31804"/>
    <w:rsid w:val="00AC5C10"/>
    <w:rsid w:val="00B5408F"/>
    <w:rsid w:val="00B7002B"/>
    <w:rsid w:val="00BB2A09"/>
    <w:rsid w:val="00C55459"/>
    <w:rsid w:val="00C5747E"/>
    <w:rsid w:val="00C72CDA"/>
    <w:rsid w:val="00C93D0D"/>
    <w:rsid w:val="00CB4A37"/>
    <w:rsid w:val="00D1755E"/>
    <w:rsid w:val="00D8366F"/>
    <w:rsid w:val="00DB3AE9"/>
    <w:rsid w:val="00F7079B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FA8D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lasbarbosa:Documents:Engenharia%20de%20Software:templates: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</TotalTime>
  <Pages>2</Pages>
  <Words>244</Words>
  <Characters>1392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Douglas Barbosa</dc:creator>
  <cp:keywords/>
  <dc:description/>
  <cp:lastModifiedBy>Douglas Barbosa</cp:lastModifiedBy>
  <cp:revision>3</cp:revision>
  <cp:lastPrinted>2011-10-06T22:50:00Z</cp:lastPrinted>
  <dcterms:created xsi:type="dcterms:W3CDTF">2011-10-06T22:50:00Z</dcterms:created>
  <dcterms:modified xsi:type="dcterms:W3CDTF">2011-10-06T22:50:00Z</dcterms:modified>
</cp:coreProperties>
</file>