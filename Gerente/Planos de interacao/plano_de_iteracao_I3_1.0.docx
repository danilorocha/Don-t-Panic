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EF91" w14:textId="77777777" w:rsidR="003C7438" w:rsidRDefault="005029AD">
      <w:pPr>
        <w:pStyle w:val="Title"/>
      </w:pPr>
      <w:r>
        <w:t>Don’t Panic</w:t>
      </w:r>
    </w:p>
    <w:p w14:paraId="58656AE3" w14:textId="78514BAF" w:rsidR="003C7438" w:rsidRDefault="00A348FA">
      <w:pPr>
        <w:pStyle w:val="Title"/>
      </w:pPr>
      <w:r>
        <w:t>Plano de I</w:t>
      </w:r>
      <w:r w:rsidR="00E749FC">
        <w:t>teração I3</w:t>
      </w:r>
    </w:p>
    <w:p w14:paraId="45C26A45" w14:textId="77777777" w:rsidR="003C7438" w:rsidRDefault="003C7438">
      <w:pPr>
        <w:pStyle w:val="Title"/>
        <w:jc w:val="left"/>
      </w:pPr>
    </w:p>
    <w:p w14:paraId="4E73B0CF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752C393" w14:textId="77777777" w:rsidR="003C7438" w:rsidRDefault="008A4D87" w:rsidP="005029AD">
      <w:pPr>
        <w:pStyle w:val="Heading1"/>
      </w:pPr>
      <w:r>
        <w:t xml:space="preserve">1.  </w:t>
      </w:r>
      <w:r w:rsidR="005029AD">
        <w:t>Marcos</w:t>
      </w:r>
    </w:p>
    <w:p w14:paraId="4D25B817" w14:textId="77777777" w:rsidR="005029AD" w:rsidRPr="005029AD" w:rsidRDefault="005029AD" w:rsidP="005029AD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0C5BA469" w14:textId="77777777">
        <w:tc>
          <w:tcPr>
            <w:tcW w:w="4608" w:type="dxa"/>
          </w:tcPr>
          <w:p w14:paraId="3B143474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Marcos</w:t>
            </w:r>
          </w:p>
        </w:tc>
        <w:tc>
          <w:tcPr>
            <w:tcW w:w="1872" w:type="dxa"/>
          </w:tcPr>
          <w:p w14:paraId="112D27C6" w14:textId="77777777" w:rsidR="003C7438" w:rsidRPr="00B7002B" w:rsidRDefault="005029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C7438" w14:paraId="0440E5FF" w14:textId="77777777">
        <w:tc>
          <w:tcPr>
            <w:tcW w:w="4608" w:type="dxa"/>
          </w:tcPr>
          <w:p w14:paraId="32BEFC94" w14:textId="2A89AE36" w:rsidR="003C7438" w:rsidRDefault="005029AD">
            <w:r>
              <w:t xml:space="preserve">Inicio </w:t>
            </w:r>
            <w:r w:rsidR="00A348FA">
              <w:t>da i</w:t>
            </w:r>
            <w:r>
              <w:t>teração</w:t>
            </w:r>
          </w:p>
        </w:tc>
        <w:tc>
          <w:tcPr>
            <w:tcW w:w="1872" w:type="dxa"/>
          </w:tcPr>
          <w:p w14:paraId="63EC8897" w14:textId="784EFDAC" w:rsidR="003C7438" w:rsidRDefault="00E749FC">
            <w:r>
              <w:t>20/11</w:t>
            </w:r>
            <w:r w:rsidR="005029AD">
              <w:t>/2011</w:t>
            </w:r>
          </w:p>
        </w:tc>
      </w:tr>
      <w:tr w:rsidR="003C7438" w14:paraId="5E6081FF" w14:textId="77777777">
        <w:tc>
          <w:tcPr>
            <w:tcW w:w="4608" w:type="dxa"/>
          </w:tcPr>
          <w:p w14:paraId="48C412A5" w14:textId="77777777" w:rsidR="003C7438" w:rsidRDefault="003C7438"/>
        </w:tc>
        <w:tc>
          <w:tcPr>
            <w:tcW w:w="1872" w:type="dxa"/>
          </w:tcPr>
          <w:p w14:paraId="250C27D3" w14:textId="77777777" w:rsidR="003C7438" w:rsidRDefault="003C7438"/>
        </w:tc>
      </w:tr>
      <w:tr w:rsidR="003C7438" w14:paraId="1464D26D" w14:textId="77777777">
        <w:tc>
          <w:tcPr>
            <w:tcW w:w="4608" w:type="dxa"/>
          </w:tcPr>
          <w:p w14:paraId="37680441" w14:textId="77777777" w:rsidR="003C7438" w:rsidRDefault="003C7438"/>
        </w:tc>
        <w:tc>
          <w:tcPr>
            <w:tcW w:w="1872" w:type="dxa"/>
          </w:tcPr>
          <w:p w14:paraId="2C780BAE" w14:textId="77777777" w:rsidR="003C7438" w:rsidRDefault="003C7438"/>
        </w:tc>
      </w:tr>
      <w:tr w:rsidR="003C7438" w14:paraId="5753DA95" w14:textId="77777777">
        <w:tc>
          <w:tcPr>
            <w:tcW w:w="4608" w:type="dxa"/>
          </w:tcPr>
          <w:p w14:paraId="7AE96C9F" w14:textId="67EAA963" w:rsidR="003C7438" w:rsidRDefault="00A348FA">
            <w:r>
              <w:t>Fim da i</w:t>
            </w:r>
            <w:r w:rsidR="005029AD">
              <w:t>teração</w:t>
            </w:r>
          </w:p>
        </w:tc>
        <w:tc>
          <w:tcPr>
            <w:tcW w:w="1872" w:type="dxa"/>
          </w:tcPr>
          <w:p w14:paraId="67F90579" w14:textId="07D62DF5" w:rsidR="003C7438" w:rsidRDefault="00E749FC">
            <w:r>
              <w:t>13/</w:t>
            </w:r>
            <w:r w:rsidR="005827AE">
              <w:t>1</w:t>
            </w:r>
            <w:r>
              <w:t>2</w:t>
            </w:r>
            <w:r w:rsidR="005029AD">
              <w:t>/2011</w:t>
            </w:r>
          </w:p>
        </w:tc>
      </w:tr>
      <w:bookmarkEnd w:id="0"/>
    </w:tbl>
    <w:p w14:paraId="46F567FC" w14:textId="77777777" w:rsidR="003C7438" w:rsidRDefault="003C7438">
      <w:pPr>
        <w:pStyle w:val="BodyText"/>
        <w:ind w:left="0"/>
      </w:pPr>
    </w:p>
    <w:p w14:paraId="4FA310ED" w14:textId="77777777" w:rsidR="005029AD" w:rsidRDefault="008A4D87" w:rsidP="005029AD">
      <w:pPr>
        <w:pStyle w:val="Heading1"/>
      </w:pPr>
      <w:r>
        <w:t xml:space="preserve">2.  </w:t>
      </w:r>
      <w:r w:rsidR="005029AD">
        <w:t>Objetivos</w:t>
      </w:r>
    </w:p>
    <w:p w14:paraId="3DCD40E5" w14:textId="77777777" w:rsidR="005029AD" w:rsidRDefault="005029AD" w:rsidP="005029AD">
      <w:r>
        <w:tab/>
      </w:r>
    </w:p>
    <w:p w14:paraId="063F6125" w14:textId="5223A7CD" w:rsidR="005029AD" w:rsidRDefault="005029AD" w:rsidP="005029AD">
      <w:r>
        <w:tab/>
        <w:t xml:space="preserve">- </w:t>
      </w:r>
      <w:r w:rsidR="005827AE">
        <w:t xml:space="preserve">Fazer </w:t>
      </w:r>
      <w:r w:rsidR="00C64D1A">
        <w:t>o</w:t>
      </w:r>
      <w:r w:rsidR="00E749FC">
        <w:t>s casos de teste e implementa-los</w:t>
      </w:r>
    </w:p>
    <w:p w14:paraId="487E74A6" w14:textId="200AE3A5" w:rsidR="005029AD" w:rsidRDefault="005029AD" w:rsidP="005029AD">
      <w:r>
        <w:tab/>
        <w:t xml:space="preserve">- </w:t>
      </w:r>
      <w:r w:rsidR="00E749FC">
        <w:t>Entregar o software finalizado e testado para o cliente</w:t>
      </w:r>
    </w:p>
    <w:p w14:paraId="364DE497" w14:textId="15938835" w:rsidR="005029AD" w:rsidRDefault="005029AD" w:rsidP="005029AD">
      <w:r>
        <w:tab/>
        <w:t xml:space="preserve">- </w:t>
      </w:r>
      <w:r w:rsidR="00E749FC">
        <w:t>Refazer a arquitetura</w:t>
      </w:r>
    </w:p>
    <w:p w14:paraId="654737FD" w14:textId="77777777" w:rsidR="005029AD" w:rsidRPr="005029AD" w:rsidRDefault="005029AD" w:rsidP="005029AD"/>
    <w:p w14:paraId="783BDB85" w14:textId="77777777" w:rsidR="00A15332" w:rsidRPr="00A15332" w:rsidRDefault="008A4D87" w:rsidP="00B7002B">
      <w:pPr>
        <w:pStyle w:val="Heading1"/>
      </w:pPr>
      <w:r>
        <w:t xml:space="preserve">3.  </w:t>
      </w:r>
      <w:r w:rsidR="005944D2">
        <w:t>Tarefas</w:t>
      </w:r>
    </w:p>
    <w:p w14:paraId="2B616BC3" w14:textId="7FE7F84F" w:rsidR="00A15332" w:rsidRDefault="005029AD" w:rsidP="00612E0C">
      <w:pPr>
        <w:pStyle w:val="BodyText"/>
        <w:ind w:left="360"/>
      </w:pPr>
      <w:r>
        <w:t xml:space="preserve">Detalhes das </w:t>
      </w:r>
      <w:r w:rsidR="007222F6">
        <w:t>tarefas</w:t>
      </w:r>
      <w:r>
        <w:t xml:space="preserve"> estão presentes na Lista de Tarefas</w:t>
      </w:r>
    </w:p>
    <w:tbl>
      <w:tblPr>
        <w:tblW w:w="9446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2"/>
        <w:gridCol w:w="2156"/>
        <w:gridCol w:w="1572"/>
        <w:gridCol w:w="2356"/>
      </w:tblGrid>
      <w:tr w:rsidR="00C5747E" w:rsidRPr="009D6937" w14:paraId="3AC6930C" w14:textId="77777777" w:rsidTr="00C5747E">
        <w:trPr>
          <w:trHeight w:val="874"/>
        </w:trPr>
        <w:tc>
          <w:tcPr>
            <w:tcW w:w="3362" w:type="dxa"/>
            <w:shd w:val="clear" w:color="auto" w:fill="D9D9D9"/>
          </w:tcPr>
          <w:p w14:paraId="536FE7CA" w14:textId="77777777" w:rsidR="00C5747E" w:rsidRPr="008A4D87" w:rsidRDefault="00C5747E" w:rsidP="00C5747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Nome ou palavras chave da descrição</w:t>
            </w:r>
          </w:p>
        </w:tc>
        <w:tc>
          <w:tcPr>
            <w:tcW w:w="2156" w:type="dxa"/>
            <w:shd w:val="clear" w:color="auto" w:fill="D9D9D9"/>
            <w:noWrap/>
          </w:tcPr>
          <w:p w14:paraId="071C02F5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Prioridade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  </w:t>
            </w:r>
          </w:p>
        </w:tc>
        <w:tc>
          <w:tcPr>
            <w:tcW w:w="1572" w:type="dxa"/>
            <w:shd w:val="clear" w:color="auto" w:fill="D9D9D9"/>
          </w:tcPr>
          <w:p w14:paraId="58AA2AEC" w14:textId="77777777" w:rsidR="00C5747E" w:rsidRPr="008A4D87" w:rsidRDefault="00C5747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2356" w:type="dxa"/>
            <w:shd w:val="clear" w:color="auto" w:fill="D9D9D9"/>
          </w:tcPr>
          <w:p w14:paraId="133D893D" w14:textId="7D9F6FD9" w:rsidR="00C5747E" w:rsidRPr="008A4D87" w:rsidRDefault="00A348F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</w:t>
            </w:r>
            <w:r w:rsidR="00C5747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para</w:t>
            </w:r>
          </w:p>
        </w:tc>
      </w:tr>
      <w:tr w:rsidR="00C5747E" w:rsidRPr="00A15332" w14:paraId="0618009A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06D1EDDA" w14:textId="55347CCB" w:rsidR="00C5747E" w:rsidRPr="00E749FC" w:rsidRDefault="00E749FC" w:rsidP="005827AE">
            <w:pPr>
              <w:widowControl/>
              <w:spacing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Refazer a arquitetura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3E9E88E8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2F6F569" w14:textId="77777777" w:rsidR="00C5747E" w:rsidRPr="00A15332" w:rsidRDefault="00C5747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731A1C6" w14:textId="040FE518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Rafael</w:t>
            </w:r>
          </w:p>
        </w:tc>
      </w:tr>
      <w:tr w:rsidR="00C5747E" w:rsidRPr="00A15332" w14:paraId="56EF9D18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61DBB4FD" w14:textId="213E6B13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/>
                <w:color w:val="000000"/>
              </w:rPr>
              <w:t>Desenvolver casos de teste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44BB2BB8" w14:textId="435370DC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5B891B91" w14:textId="4CE86187" w:rsidR="00C5747E" w:rsidRPr="00A15332" w:rsidRDefault="001E21E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  <w:bookmarkStart w:id="1" w:name="_GoBack"/>
            <w:bookmarkEnd w:id="1"/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35F36ED4" w14:textId="6A799420" w:rsidR="00C5747E" w:rsidRPr="00A15332" w:rsidRDefault="00E749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Rafael</w:t>
            </w:r>
          </w:p>
        </w:tc>
      </w:tr>
      <w:tr w:rsidR="00C5747E" w:rsidRPr="00A15332" w14:paraId="0EDC12A0" w14:textId="77777777" w:rsidTr="00C5747E">
        <w:trPr>
          <w:trHeight w:val="382"/>
        </w:trPr>
        <w:tc>
          <w:tcPr>
            <w:tcW w:w="3362" w:type="dxa"/>
            <w:shd w:val="clear" w:color="auto" w:fill="auto"/>
            <w:noWrap/>
            <w:vAlign w:val="bottom"/>
          </w:tcPr>
          <w:p w14:paraId="317C9BCC" w14:textId="47583132" w:rsidR="00C5747E" w:rsidRPr="00836941" w:rsidRDefault="00836941" w:rsidP="00E749FC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Criar servidor web</w:t>
            </w:r>
          </w:p>
        </w:tc>
        <w:tc>
          <w:tcPr>
            <w:tcW w:w="2156" w:type="dxa"/>
            <w:shd w:val="clear" w:color="auto" w:fill="auto"/>
            <w:noWrap/>
            <w:vAlign w:val="bottom"/>
          </w:tcPr>
          <w:p w14:paraId="1471B22F" w14:textId="241D9DDC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shd w:val="clear" w:color="auto" w:fill="auto"/>
            <w:noWrap/>
            <w:vAlign w:val="bottom"/>
          </w:tcPr>
          <w:p w14:paraId="68CD7D14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shd w:val="clear" w:color="auto" w:fill="auto"/>
            <w:noWrap/>
            <w:vAlign w:val="bottom"/>
          </w:tcPr>
          <w:p w14:paraId="2E445776" w14:textId="1EDF4BFA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085458E8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BC345EA" w14:textId="12E3FF0C" w:rsidR="00C5747E" w:rsidRPr="00836941" w:rsidRDefault="00836941" w:rsidP="005029AD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Criar interface do usuário na web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5DE7EA" w14:textId="00FE4CFE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696E7E8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64B7856" w14:textId="414EE388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Danilo/Rafael</w:t>
            </w:r>
          </w:p>
        </w:tc>
      </w:tr>
      <w:tr w:rsidR="00C5747E" w:rsidRPr="00A15332" w14:paraId="1792598C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E371B5" w14:textId="5291BEC2" w:rsidR="00C5747E" w:rsidRPr="00836941" w:rsidRDefault="00836941" w:rsidP="005029AD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Criar Interface do usuário no iOS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E8DF3C8" w14:textId="1D522DC1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CE475A" w14:textId="77777777" w:rsidR="00C5747E" w:rsidRPr="00A15332" w:rsidRDefault="00C5747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2941FBC" w14:textId="6ABFE8D8" w:rsidR="00C5747E" w:rsidRPr="00A15332" w:rsidRDefault="005827AE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C5747E" w:rsidRPr="00A15332" w14:paraId="25C77ACA" w14:textId="77777777" w:rsidTr="00C5747E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4821910" w14:textId="776FC608" w:rsidR="00C5747E" w:rsidRPr="00836941" w:rsidRDefault="00836941" w:rsidP="005029AD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Criar CRUD de contados iOS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086668" w14:textId="0EC217AF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34D9DB0" w14:textId="77777777" w:rsidR="00C5747E" w:rsidRPr="00A15332" w:rsidRDefault="005944D2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3A75728" w14:textId="4A30075A" w:rsidR="00C5747E" w:rsidRPr="00A15332" w:rsidRDefault="00836941" w:rsidP="005029A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155608E5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5670F51" w14:textId="4EEE5CCB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Enviar alerta para contatos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DC374B0" w14:textId="00B5106E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604ABE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F204DCF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745B8CA1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09FF510" w14:textId="596546E7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Fazer confirmação de envio de alerta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3891F4F" w14:textId="36C84F33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E82F1E4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08689A6" w14:textId="531EB1B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77B072E1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72EE8E8" w14:textId="77908344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Interromper alerta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DAA0630" w14:textId="2F0FC1E1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EBC4DA8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8FC0749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0222ABE4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7340937" w14:textId="52A2CEED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Implementar geolocalizador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25256FA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BDF800D" w14:textId="77777777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8403448" w14:textId="7120DCD9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  <w:tr w:rsidR="00836941" w:rsidRPr="00A15332" w14:paraId="09836B83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0728F55E" w14:textId="00207A4B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Implementar mapa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4959B8B8" w14:textId="16CAEA63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21043B4" w14:textId="52A5EF0A" w:rsidR="00836941" w:rsidRPr="00A15332" w:rsidRDefault="000267F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50204EB" w14:textId="577F1D94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Rafael/Danilo</w:t>
            </w:r>
          </w:p>
        </w:tc>
      </w:tr>
      <w:tr w:rsidR="00836941" w:rsidRPr="00A15332" w14:paraId="01A24B17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1C046A7" w14:textId="2662F605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Implementar log da rota percorrida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86321C7" w14:textId="3068A1DA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E13901B" w14:textId="4A438D3A" w:rsidR="00836941" w:rsidRPr="00A15332" w:rsidRDefault="000267F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F8C3A38" w14:textId="3169C808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836941" w:rsidRPr="00A15332" w14:paraId="329ACF37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CDE7C96" w14:textId="46214FB9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</w:rPr>
            </w:pPr>
            <w:r w:rsidRPr="00836941">
              <w:rPr>
                <w:rFonts w:ascii="Arial" w:hAnsi="Arial"/>
              </w:rPr>
              <w:t>Configurar sistema Web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6E5E5251" w14:textId="06FC3DE2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3388E6BC" w14:textId="0802F7E7" w:rsidR="00836941" w:rsidRPr="00A15332" w:rsidRDefault="000267F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26089723" w14:textId="697C9F46" w:rsidR="00836941" w:rsidRPr="00A15332" w:rsidRDefault="00836941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Danilo</w:t>
            </w:r>
          </w:p>
        </w:tc>
      </w:tr>
      <w:tr w:rsidR="00836941" w:rsidRPr="00A15332" w14:paraId="080B8B06" w14:textId="77777777" w:rsidTr="00836941">
        <w:trPr>
          <w:trHeight w:val="382"/>
        </w:trPr>
        <w:tc>
          <w:tcPr>
            <w:tcW w:w="3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1DB26200" w14:textId="2E81EE74" w:rsidR="00836941" w:rsidRPr="00836941" w:rsidRDefault="00836941" w:rsidP="00836941">
            <w:pPr>
              <w:widowControl/>
              <w:spacing w:line="240" w:lineRule="auto"/>
              <w:rPr>
                <w:rFonts w:ascii="Arial" w:hAnsi="Arial"/>
                <w:color w:val="000000"/>
              </w:rPr>
            </w:pPr>
            <w:r w:rsidRPr="00836941">
              <w:rPr>
                <w:rFonts w:ascii="Arial" w:hAnsi="Arial"/>
                <w:color w:val="000000"/>
              </w:rPr>
              <w:t>Criar Login de usuário no iOS</w:t>
            </w:r>
          </w:p>
        </w:tc>
        <w:tc>
          <w:tcPr>
            <w:tcW w:w="21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5F666992" w14:textId="67932467" w:rsidR="00836941" w:rsidRPr="00A15332" w:rsidRDefault="00A5756F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6ED027E" w14:textId="62CB5B08" w:rsidR="00836941" w:rsidRPr="00A15332" w:rsidRDefault="00A5756F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fechado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noWrap/>
            <w:vAlign w:val="bottom"/>
          </w:tcPr>
          <w:p w14:paraId="7D8590A8" w14:textId="2C34C4E6" w:rsidR="00836941" w:rsidRPr="00A15332" w:rsidRDefault="00A5756F" w:rsidP="0083694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Douglas</w:t>
            </w:r>
          </w:p>
        </w:tc>
      </w:tr>
    </w:tbl>
    <w:p w14:paraId="3DE120C0" w14:textId="77777777" w:rsidR="00836941" w:rsidRPr="00E749FC" w:rsidRDefault="00836941" w:rsidP="00836941">
      <w:pPr>
        <w:widowControl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14:paraId="780C3EFA" w14:textId="77777777" w:rsidR="00836941" w:rsidRPr="00E749FC" w:rsidRDefault="00836941" w:rsidP="00836941">
      <w:pPr>
        <w:widowControl/>
        <w:spacing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</w:t>
      </w:r>
    </w:p>
    <w:p w14:paraId="565DDCAF" w14:textId="26DF504B" w:rsidR="00E749FC" w:rsidRPr="00A5756F" w:rsidRDefault="00A5756F" w:rsidP="00A5756F">
      <w:pPr>
        <w:widowControl/>
        <w:spacing w:line="240" w:lineRule="auto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14:paraId="2828FA4A" w14:textId="77777777" w:rsidR="000245C9" w:rsidRDefault="000245C9" w:rsidP="000245C9">
      <w:pPr>
        <w:pStyle w:val="Heading1"/>
        <w:rPr>
          <w:b w:val="0"/>
        </w:rPr>
      </w:pPr>
      <w:r>
        <w:t xml:space="preserve">4.  </w:t>
      </w:r>
      <w:r w:rsidR="005944D2">
        <w:t>Questões</w:t>
      </w:r>
    </w:p>
    <w:p w14:paraId="4716B6F5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4D3DA1C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D75B92F" w14:textId="77777777" w:rsidR="00D8366F" w:rsidRDefault="005944D2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Questão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4E144B" w14:textId="77777777" w:rsidR="00D8366F" w:rsidRDefault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6D6162" w14:textId="77777777" w:rsidR="00D8366F" w:rsidRDefault="00D8366F" w:rsidP="005944D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</w:t>
            </w:r>
            <w:r w:rsidR="005944D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</w:t>
            </w:r>
          </w:p>
        </w:tc>
      </w:tr>
      <w:tr w:rsidR="00D8366F" w14:paraId="7FFF648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0DF6" w14:textId="68565969" w:rsidR="00D8366F" w:rsidRDefault="00A5756F" w:rsidP="00A5756F">
            <w:pPr>
              <w:pStyle w:val="BodyText"/>
              <w:ind w:left="0"/>
            </w:pPr>
            <w:r>
              <w:t>Perda de um membro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8410" w14:textId="77777777" w:rsidR="00D8366F" w:rsidRDefault="00F7079B">
            <w:pPr>
              <w:pStyle w:val="BodyText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30A8" w14:textId="15029EA8" w:rsidR="00D8366F" w:rsidRDefault="00A5756F" w:rsidP="00A5756F">
            <w:pPr>
              <w:pStyle w:val="BodyText"/>
              <w:ind w:left="0"/>
            </w:pPr>
            <w:r>
              <w:t>O arquiteto e gerente de configuração da equipe abandonou a matéria. O cronograma da iteração foi comprometido, mas reajustado. Rafael foi nomeado o novo arquiteto.</w:t>
            </w:r>
          </w:p>
        </w:tc>
      </w:tr>
    </w:tbl>
    <w:p w14:paraId="03BFDA5F" w14:textId="77777777" w:rsidR="00D8366F" w:rsidRDefault="00D8366F" w:rsidP="00D8366F"/>
    <w:p w14:paraId="72292DD3" w14:textId="77777777" w:rsidR="00A15332" w:rsidRPr="000245C9" w:rsidRDefault="000245C9" w:rsidP="00B7002B">
      <w:pPr>
        <w:pStyle w:val="Heading1"/>
      </w:pPr>
      <w:r w:rsidRPr="008A4D87">
        <w:t xml:space="preserve">5.  </w:t>
      </w:r>
      <w:r w:rsidR="001B0B60">
        <w:t>Critérios de avaliação</w:t>
      </w:r>
    </w:p>
    <w:p w14:paraId="30CFE426" w14:textId="65F684FC" w:rsidR="000561FC" w:rsidRPr="005F5C34" w:rsidRDefault="00A5756F" w:rsidP="005F5C34">
      <w:pPr>
        <w:pStyle w:val="Heading2"/>
      </w:pPr>
      <w:r>
        <w:t>Criar casos de teste de acordo com os casos de uso e realizar os testes de acordo com o mesmo</w:t>
      </w:r>
      <w:r w:rsidR="008A0DBD">
        <w:t>.</w:t>
      </w:r>
    </w:p>
    <w:p w14:paraId="3270603F" w14:textId="1F2150A8" w:rsidR="000561FC" w:rsidRPr="005F5C34" w:rsidRDefault="00A5756F" w:rsidP="00D1755E">
      <w:pPr>
        <w:pStyle w:val="Heading2"/>
      </w:pPr>
      <w:r>
        <w:t>Versão final do software</w:t>
      </w:r>
      <w:r w:rsidR="008A0DBD">
        <w:t>.</w:t>
      </w:r>
    </w:p>
    <w:p w14:paraId="1C290D95" w14:textId="79754298" w:rsidR="00FA118F" w:rsidRPr="005F5C34" w:rsidRDefault="00A5756F" w:rsidP="005F5C34">
      <w:pPr>
        <w:pStyle w:val="Heading2"/>
      </w:pPr>
      <w:r>
        <w:t>Refazer a arquitetura de modo a ajusta-la ao padrão atual do projeto, deixando-a mais clara e limpa em relação a anterior</w:t>
      </w:r>
      <w:r w:rsidR="008A0DBD">
        <w:t>.</w:t>
      </w:r>
    </w:p>
    <w:p w14:paraId="6DFAC58C" w14:textId="77777777" w:rsidR="00F7079B" w:rsidRDefault="000245C9" w:rsidP="00F7079B">
      <w:pPr>
        <w:pStyle w:val="Heading1"/>
      </w:pPr>
      <w:r>
        <w:t>6</w:t>
      </w:r>
      <w:r w:rsidR="00392844">
        <w:t xml:space="preserve">. </w:t>
      </w:r>
      <w:r w:rsidR="00F7079B" w:rsidRPr="008A4D87">
        <w:t xml:space="preserve"> </w:t>
      </w:r>
      <w:r w:rsidR="00F7079B">
        <w:t>Resultados</w:t>
      </w:r>
    </w:p>
    <w:p w14:paraId="48798372" w14:textId="77777777" w:rsidR="00F7079B" w:rsidRDefault="00F7079B" w:rsidP="00F7079B"/>
    <w:p w14:paraId="5511B1B6" w14:textId="081D51B0" w:rsidR="008A0DBD" w:rsidRPr="001B0B60" w:rsidRDefault="00A5756F" w:rsidP="00F7079B">
      <w:r>
        <w:t>O principal problema nesta iteração foi a perda no nosso arquiteto, com isso o restante dos membros da equipe ficaram sobrecarregados. Porém com a nomeação de um novo arquiteto as atividades continuaram, porém com atrasos. Apesar de problemas para testar o software o mesmo foi testado da melhor forma possível com os recursos disponíveis. O software foi entregue finalizado.</w:t>
      </w:r>
    </w:p>
    <w:p w14:paraId="6BE170BE" w14:textId="77777777" w:rsidR="00766B33" w:rsidRDefault="00766B33" w:rsidP="00F7079B">
      <w:pPr>
        <w:pStyle w:val="Heading1"/>
      </w:pPr>
    </w:p>
    <w:sectPr w:rsidR="00766B33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345F4" w14:textId="77777777" w:rsidR="00836941" w:rsidRDefault="00836941">
      <w:r>
        <w:separator/>
      </w:r>
    </w:p>
  </w:endnote>
  <w:endnote w:type="continuationSeparator" w:id="0">
    <w:p w14:paraId="1ACBD15B" w14:textId="77777777" w:rsidR="00836941" w:rsidRDefault="0083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36941" w14:paraId="0C73E4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8548D" w14:textId="77777777" w:rsidR="00836941" w:rsidRDefault="0083694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D05BB3" w14:textId="77777777" w:rsidR="00836941" w:rsidRDefault="00836941">
          <w:pPr>
            <w:jc w:val="center"/>
          </w:pPr>
          <w:r>
            <w:sym w:font="Symbol" w:char="F0D3"/>
          </w:r>
          <w:fldSimple w:instr=" DOCPROPERTY &quot;Company&quot;  \* MERGEFORMAT ">
            <w:r w:rsidR="009F178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21E7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5A9786" w14:textId="77777777" w:rsidR="00836941" w:rsidRDefault="0083694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E21E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E21E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5005748" w14:textId="77777777" w:rsidR="00836941" w:rsidRDefault="008369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F1811" w14:textId="77777777" w:rsidR="00836941" w:rsidRDefault="00836941">
      <w:r>
        <w:separator/>
      </w:r>
    </w:p>
  </w:footnote>
  <w:footnote w:type="continuationSeparator" w:id="0">
    <w:p w14:paraId="421AC431" w14:textId="77777777" w:rsidR="00836941" w:rsidRDefault="00836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36941" w14:paraId="21D63C2C" w14:textId="77777777">
      <w:tc>
        <w:tcPr>
          <w:tcW w:w="6379" w:type="dxa"/>
        </w:tcPr>
        <w:p w14:paraId="4F2C6C0B" w14:textId="77777777" w:rsidR="00836941" w:rsidRDefault="00836941" w:rsidP="005029AD">
          <w:pPr>
            <w:pStyle w:val="Header"/>
            <w:tabs>
              <w:tab w:val="clear" w:pos="4320"/>
              <w:tab w:val="clear" w:pos="8640"/>
            </w:tabs>
          </w:pPr>
          <w:r>
            <w:t>Don’t Panic</w:t>
          </w:r>
        </w:p>
      </w:tc>
      <w:tc>
        <w:tcPr>
          <w:tcW w:w="3179" w:type="dxa"/>
        </w:tcPr>
        <w:p w14:paraId="7639C8B8" w14:textId="77777777" w:rsidR="00836941" w:rsidRDefault="00836941">
          <w:pPr>
            <w:tabs>
              <w:tab w:val="left" w:pos="1135"/>
            </w:tabs>
            <w:spacing w:before="40"/>
            <w:ind w:right="68"/>
          </w:pPr>
        </w:p>
      </w:tc>
    </w:tr>
    <w:tr w:rsidR="00836941" w14:paraId="266749A9" w14:textId="77777777">
      <w:tc>
        <w:tcPr>
          <w:tcW w:w="6379" w:type="dxa"/>
        </w:tcPr>
        <w:p w14:paraId="32CF2B3E" w14:textId="36802E8E" w:rsidR="00836941" w:rsidRDefault="00836941">
          <w:r>
            <w:t>Plano de Iteração I3</w:t>
          </w:r>
        </w:p>
      </w:tc>
      <w:tc>
        <w:tcPr>
          <w:tcW w:w="3179" w:type="dxa"/>
        </w:tcPr>
        <w:p w14:paraId="50BAB965" w14:textId="56D910A7" w:rsidR="00836941" w:rsidRDefault="00836941" w:rsidP="00E749FC">
          <w:r>
            <w:t xml:space="preserve">  Date:  &lt;20/11/2011&gt;</w:t>
          </w:r>
        </w:p>
      </w:tc>
    </w:tr>
  </w:tbl>
  <w:p w14:paraId="6381966F" w14:textId="77777777" w:rsidR="00836941" w:rsidRDefault="008369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AD"/>
    <w:rsid w:val="000178C5"/>
    <w:rsid w:val="000245C9"/>
    <w:rsid w:val="000267F1"/>
    <w:rsid w:val="000561FC"/>
    <w:rsid w:val="00083367"/>
    <w:rsid w:val="000B6D46"/>
    <w:rsid w:val="0010460E"/>
    <w:rsid w:val="00170DD9"/>
    <w:rsid w:val="00176824"/>
    <w:rsid w:val="001B0B60"/>
    <w:rsid w:val="001E146F"/>
    <w:rsid w:val="001E21E7"/>
    <w:rsid w:val="00241C30"/>
    <w:rsid w:val="00392844"/>
    <w:rsid w:val="003B2C73"/>
    <w:rsid w:val="003C7438"/>
    <w:rsid w:val="003D20BC"/>
    <w:rsid w:val="004D621B"/>
    <w:rsid w:val="004E307A"/>
    <w:rsid w:val="005029AD"/>
    <w:rsid w:val="005827AE"/>
    <w:rsid w:val="005944D2"/>
    <w:rsid w:val="005F5C34"/>
    <w:rsid w:val="00612E0C"/>
    <w:rsid w:val="00642604"/>
    <w:rsid w:val="00676232"/>
    <w:rsid w:val="007222F6"/>
    <w:rsid w:val="00766B33"/>
    <w:rsid w:val="007D5BEA"/>
    <w:rsid w:val="00836941"/>
    <w:rsid w:val="008A0DBD"/>
    <w:rsid w:val="008A4D87"/>
    <w:rsid w:val="009367DD"/>
    <w:rsid w:val="009D6937"/>
    <w:rsid w:val="009F178C"/>
    <w:rsid w:val="00A15332"/>
    <w:rsid w:val="00A31804"/>
    <w:rsid w:val="00A348FA"/>
    <w:rsid w:val="00A456BC"/>
    <w:rsid w:val="00A5756F"/>
    <w:rsid w:val="00AC5C10"/>
    <w:rsid w:val="00B5408F"/>
    <w:rsid w:val="00B7002B"/>
    <w:rsid w:val="00BB2A09"/>
    <w:rsid w:val="00C55459"/>
    <w:rsid w:val="00C5747E"/>
    <w:rsid w:val="00C64D1A"/>
    <w:rsid w:val="00C72CDA"/>
    <w:rsid w:val="00C93D0D"/>
    <w:rsid w:val="00CB4A37"/>
    <w:rsid w:val="00D1755E"/>
    <w:rsid w:val="00D8366F"/>
    <w:rsid w:val="00DB3AE9"/>
    <w:rsid w:val="00E749FC"/>
    <w:rsid w:val="00F7079B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FA8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templates: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2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Douglas Barbosa</dc:creator>
  <cp:keywords/>
  <dc:description/>
  <cp:lastModifiedBy>Douglas Barbosa</cp:lastModifiedBy>
  <cp:revision>4</cp:revision>
  <cp:lastPrinted>2011-12-13T15:09:00Z</cp:lastPrinted>
  <dcterms:created xsi:type="dcterms:W3CDTF">2011-12-13T15:09:00Z</dcterms:created>
  <dcterms:modified xsi:type="dcterms:W3CDTF">2011-12-13T16:37:00Z</dcterms:modified>
</cp:coreProperties>
</file>