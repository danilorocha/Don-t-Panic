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1A28B" w14:textId="77777777" w:rsidR="0044008C" w:rsidRDefault="0044008C">
      <w:pPr>
        <w:pStyle w:val="Title"/>
      </w:pPr>
      <w:r>
        <w:t>Don’t Panic</w:t>
      </w:r>
    </w:p>
    <w:p w14:paraId="1A65985F" w14:textId="77777777" w:rsidR="003C7438" w:rsidRDefault="007277F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06EA3">
        <w:t>Iteration Plan</w:t>
      </w:r>
      <w:r>
        <w:fldChar w:fldCharType="end"/>
      </w:r>
      <w:r w:rsidR="00472A53">
        <w:t xml:space="preserve"> I2</w:t>
      </w:r>
      <w:r w:rsidR="0044008C">
        <w:t xml:space="preserve"> 1.0</w:t>
      </w:r>
    </w:p>
    <w:p w14:paraId="46934150" w14:textId="77777777" w:rsidR="0044008C" w:rsidRPr="0044008C" w:rsidRDefault="0044008C" w:rsidP="0044008C"/>
    <w:p w14:paraId="1A3D7ADF" w14:textId="77777777" w:rsidR="003C7438" w:rsidRDefault="003C7438">
      <w:pPr>
        <w:pStyle w:val="Title"/>
        <w:jc w:val="left"/>
      </w:pPr>
    </w:p>
    <w:p w14:paraId="439F8A90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A939013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6A0B19F8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B8BD82C" w14:textId="77777777">
        <w:tc>
          <w:tcPr>
            <w:tcW w:w="4608" w:type="dxa"/>
          </w:tcPr>
          <w:p w14:paraId="46F01C9B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486342A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8F75CAE" w14:textId="77777777">
        <w:tc>
          <w:tcPr>
            <w:tcW w:w="4608" w:type="dxa"/>
          </w:tcPr>
          <w:p w14:paraId="2EF0CA34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668A0BE6" w14:textId="77777777" w:rsidR="003C7438" w:rsidRDefault="003C7438"/>
        </w:tc>
      </w:tr>
      <w:tr w:rsidR="003C7438" w14:paraId="65F316D3" w14:textId="77777777">
        <w:tc>
          <w:tcPr>
            <w:tcW w:w="4608" w:type="dxa"/>
          </w:tcPr>
          <w:p w14:paraId="24AB6F28" w14:textId="77777777" w:rsidR="003C7438" w:rsidRDefault="003C7438"/>
        </w:tc>
        <w:tc>
          <w:tcPr>
            <w:tcW w:w="1872" w:type="dxa"/>
          </w:tcPr>
          <w:p w14:paraId="5FD4133E" w14:textId="77777777" w:rsidR="003C7438" w:rsidRDefault="003C7438"/>
        </w:tc>
      </w:tr>
      <w:tr w:rsidR="003C7438" w14:paraId="67100B70" w14:textId="77777777">
        <w:tc>
          <w:tcPr>
            <w:tcW w:w="4608" w:type="dxa"/>
          </w:tcPr>
          <w:p w14:paraId="39BF8CAC" w14:textId="77777777" w:rsidR="003C7438" w:rsidRDefault="003C7438"/>
        </w:tc>
        <w:tc>
          <w:tcPr>
            <w:tcW w:w="1872" w:type="dxa"/>
          </w:tcPr>
          <w:p w14:paraId="04846B2B" w14:textId="77777777" w:rsidR="003C7438" w:rsidRDefault="003C7438"/>
        </w:tc>
      </w:tr>
      <w:tr w:rsidR="003C7438" w14:paraId="2C828C09" w14:textId="77777777">
        <w:tc>
          <w:tcPr>
            <w:tcW w:w="4608" w:type="dxa"/>
          </w:tcPr>
          <w:p w14:paraId="6D93B814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5709C2C9" w14:textId="77777777" w:rsidR="003C7438" w:rsidRDefault="003C7438"/>
        </w:tc>
      </w:tr>
      <w:bookmarkEnd w:id="0"/>
    </w:tbl>
    <w:p w14:paraId="27430824" w14:textId="77777777" w:rsidR="003C7438" w:rsidRDefault="003C7438">
      <w:pPr>
        <w:pStyle w:val="BodyText"/>
        <w:ind w:left="0"/>
      </w:pPr>
    </w:p>
    <w:p w14:paraId="519C22DF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DF29E06" w14:textId="77777777" w:rsidR="0044008C" w:rsidRDefault="0044008C" w:rsidP="0044008C">
      <w:r>
        <w:tab/>
        <w:t xml:space="preserve">- </w:t>
      </w:r>
      <w:proofErr w:type="spellStart"/>
      <w:r w:rsidR="00472A53">
        <w:t>Implementar</w:t>
      </w:r>
      <w:proofErr w:type="spellEnd"/>
      <w:r w:rsidR="00472A53">
        <w:t xml:space="preserve"> a principal </w:t>
      </w:r>
      <w:proofErr w:type="spellStart"/>
      <w:r w:rsidR="00472A53">
        <w:t>funcionalidade</w:t>
      </w:r>
      <w:proofErr w:type="spellEnd"/>
      <w:r w:rsidR="00472A53">
        <w:t xml:space="preserve"> do </w:t>
      </w:r>
      <w:proofErr w:type="spellStart"/>
      <w:r w:rsidR="00472A53">
        <w:t>sistema</w:t>
      </w:r>
      <w:proofErr w:type="spellEnd"/>
      <w:r w:rsidR="00472A53">
        <w:t xml:space="preserve"> </w:t>
      </w:r>
      <w:proofErr w:type="spellStart"/>
      <w:r w:rsidR="00472A53">
        <w:t>que</w:t>
      </w:r>
      <w:proofErr w:type="spellEnd"/>
      <w:r w:rsidR="00472A53">
        <w:t xml:space="preserve"> é </w:t>
      </w:r>
      <w:proofErr w:type="spellStart"/>
      <w:r w:rsidR="00472A53">
        <w:t>alertar</w:t>
      </w:r>
      <w:proofErr w:type="spellEnd"/>
      <w:r w:rsidR="00472A53">
        <w:t xml:space="preserve"> </w:t>
      </w:r>
      <w:proofErr w:type="spellStart"/>
      <w:r w:rsidR="00472A53">
        <w:t>os</w:t>
      </w:r>
      <w:proofErr w:type="spellEnd"/>
      <w:r w:rsidR="00472A53">
        <w:t xml:space="preserve"> </w:t>
      </w:r>
      <w:proofErr w:type="spellStart"/>
      <w:r w:rsidR="00472A53">
        <w:t>contatos</w:t>
      </w:r>
      <w:proofErr w:type="spellEnd"/>
      <w:r w:rsidR="00472A53">
        <w:t xml:space="preserve"> do </w:t>
      </w:r>
      <w:proofErr w:type="spellStart"/>
      <w:r w:rsidR="00472A53">
        <w:t>usuário</w:t>
      </w:r>
      <w:proofErr w:type="spellEnd"/>
      <w:r w:rsidR="00472A53">
        <w:t xml:space="preserve"> </w:t>
      </w:r>
      <w:proofErr w:type="spellStart"/>
      <w:r w:rsidR="00472A53">
        <w:t>sobre</w:t>
      </w:r>
      <w:proofErr w:type="spellEnd"/>
      <w:r w:rsidR="00472A53">
        <w:t xml:space="preserve"> </w:t>
      </w:r>
      <w:proofErr w:type="gramStart"/>
      <w:r w:rsidR="00472A53">
        <w:t>a</w:t>
      </w:r>
      <w:proofErr w:type="gramEnd"/>
      <w:r w:rsidR="00472A53">
        <w:t xml:space="preserve"> </w:t>
      </w:r>
      <w:proofErr w:type="spellStart"/>
      <w:r w:rsidR="00472A53">
        <w:t>energência</w:t>
      </w:r>
      <w:proofErr w:type="spellEnd"/>
      <w:r w:rsidR="00472A53">
        <w:t>.</w:t>
      </w:r>
    </w:p>
    <w:p w14:paraId="0FA5444B" w14:textId="77777777" w:rsidR="00472A53" w:rsidRDefault="00472A53" w:rsidP="0044008C">
      <w:r>
        <w:tab/>
        <w:t xml:space="preserve"> 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 requisite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motive.</w:t>
      </w:r>
    </w:p>
    <w:p w14:paraId="5239AB51" w14:textId="77777777" w:rsidR="00297E08" w:rsidRPr="0044008C" w:rsidRDefault="00297E08" w:rsidP="0044008C">
      <w:r>
        <w:tab/>
        <w:t xml:space="preserve">- </w:t>
      </w:r>
      <w:proofErr w:type="spellStart"/>
      <w:r w:rsidR="00472A53">
        <w:t>Fazer</w:t>
      </w:r>
      <w:proofErr w:type="spellEnd"/>
      <w:r w:rsidR="00472A53">
        <w:t xml:space="preserve"> </w:t>
      </w:r>
      <w:proofErr w:type="gramStart"/>
      <w:r w:rsidR="00472A53">
        <w:t>a</w:t>
      </w:r>
      <w:proofErr w:type="gramEnd"/>
      <w:r w:rsidR="00472A53">
        <w:t xml:space="preserve"> </w:t>
      </w:r>
      <w:proofErr w:type="spellStart"/>
      <w:r w:rsidR="00472A53">
        <w:t>entrega</w:t>
      </w:r>
      <w:proofErr w:type="spellEnd"/>
      <w:r w:rsidR="00472A53">
        <w:t xml:space="preserve"> do software </w:t>
      </w:r>
      <w:proofErr w:type="spellStart"/>
      <w:r w:rsidR="00472A53">
        <w:t>finalizado</w:t>
      </w:r>
      <w:proofErr w:type="spellEnd"/>
      <w:r>
        <w:t>.</w:t>
      </w:r>
    </w:p>
    <w:p w14:paraId="096E1380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5EEEDD81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0CB48D0F" w14:textId="77777777" w:rsidR="00A15332" w:rsidRPr="008A4D87" w:rsidRDefault="001E146F" w:rsidP="008A4D87">
      <w:pPr>
        <w:pStyle w:val="BodyText"/>
        <w:ind w:left="360"/>
      </w:pPr>
      <w:proofErr w:type="gramStart"/>
      <w:r>
        <w:t>or</w:t>
      </w:r>
      <w:proofErr w:type="gramEnd"/>
    </w:p>
    <w:p w14:paraId="05944135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 w14:paraId="48CA03F0" w14:textId="77777777" w:rsidTr="00297E08">
        <w:trPr>
          <w:trHeight w:val="728"/>
        </w:trPr>
        <w:tc>
          <w:tcPr>
            <w:tcW w:w="1543" w:type="dxa"/>
            <w:shd w:val="clear" w:color="auto" w:fill="D9D9D9"/>
          </w:tcPr>
          <w:p w14:paraId="2396500B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14:paraId="58897BE7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2D6338D1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14:paraId="528772FB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3152E4D8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14:paraId="54220E41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3989C102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14:paraId="74BE4B0E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14:paraId="4352566A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14:paraId="6A123BB6" w14:textId="77777777" w:rsidTr="00297E0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0905E974" w14:textId="77777777" w:rsidR="00472A53" w:rsidRPr="00472A53" w:rsidRDefault="00472A53" w:rsidP="00472A53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72A53">
              <w:rPr>
                <w:rFonts w:ascii="Arial" w:hAnsi="Arial" w:cs="Arial"/>
                <w:lang w:val="pt-BR"/>
              </w:rPr>
              <w:t>Enviar alerta para contatos</w:t>
            </w:r>
          </w:p>
          <w:p w14:paraId="42D9C3C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737C14B" w14:textId="77777777" w:rsidR="00A15332" w:rsidRPr="00A15332" w:rsidRDefault="00297E0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FF2F9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8D1896D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991DED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C1F639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B3D084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F744763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AE3A3DD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00506048" w14:textId="77777777" w:rsidTr="00297E0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58899A92" w14:textId="77777777" w:rsidR="00472A53" w:rsidRPr="00472A53" w:rsidRDefault="00472A53" w:rsidP="00472A53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72A53">
              <w:rPr>
                <w:rFonts w:ascii="Arial" w:hAnsi="Arial" w:cs="Arial"/>
                <w:lang w:val="pt-BR"/>
              </w:rPr>
              <w:t>Fazer confirmação de envio de alerta</w:t>
            </w:r>
          </w:p>
          <w:p w14:paraId="31FBAAA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ECDC94B" w14:textId="77777777" w:rsidR="00A15332" w:rsidRPr="00A15332" w:rsidRDefault="00472A5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7AFFDD0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5A8FDEA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F21BC53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C42661D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A54359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B98872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58667F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5348A7E7" w14:textId="77777777" w:rsidTr="004D3854">
        <w:trPr>
          <w:trHeight w:val="1029"/>
        </w:trPr>
        <w:tc>
          <w:tcPr>
            <w:tcW w:w="1543" w:type="dxa"/>
            <w:shd w:val="clear" w:color="auto" w:fill="auto"/>
            <w:noWrap/>
            <w:vAlign w:val="bottom"/>
          </w:tcPr>
          <w:p w14:paraId="268A57F0" w14:textId="77777777" w:rsidR="00472A53" w:rsidRPr="00472A53" w:rsidRDefault="00472A53" w:rsidP="00472A53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72A53">
              <w:rPr>
                <w:rFonts w:ascii="Arial" w:hAnsi="Arial" w:cs="Arial"/>
                <w:lang w:val="pt-BR"/>
              </w:rPr>
              <w:t>Interromper alerta</w:t>
            </w:r>
          </w:p>
          <w:p w14:paraId="245C6B5B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88F49C5" w14:textId="77777777" w:rsidR="00297E08" w:rsidRPr="00A15332" w:rsidRDefault="00472A5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0DB785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54668E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933E61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0F280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B801B77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CAA8C8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DE1141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D3854" w:rsidRPr="00A15332" w14:paraId="7E334E3C" w14:textId="77777777" w:rsidTr="004D3854">
        <w:trPr>
          <w:trHeight w:val="1029"/>
        </w:trPr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55E3916" w14:textId="77777777" w:rsidR="00472A53" w:rsidRPr="00472A53" w:rsidRDefault="00472A53" w:rsidP="00472A53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72A53">
              <w:rPr>
                <w:rFonts w:ascii="Arial" w:hAnsi="Arial" w:cs="Arial"/>
                <w:lang w:val="pt-BR"/>
              </w:rPr>
              <w:t>Implementar log da rota percorrida</w:t>
            </w:r>
          </w:p>
          <w:p w14:paraId="2AC0D79C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31C549D" w14:textId="77777777" w:rsidR="004D3854" w:rsidRPr="00A15332" w:rsidRDefault="00472A53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0E6D5D1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2A5710B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FEE7CBA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B33BB38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AA23068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B27D02F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16A8313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114D47F0" w14:textId="77777777" w:rsidR="000245C9" w:rsidRDefault="000245C9" w:rsidP="000245C9">
      <w:pPr>
        <w:pStyle w:val="Heading1"/>
        <w:rPr>
          <w:b w:val="0"/>
        </w:rPr>
      </w:pPr>
      <w:r>
        <w:t>4.  Issues</w:t>
      </w:r>
    </w:p>
    <w:p w14:paraId="5CCD8AA4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544CA838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7D5FE93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E42BD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B310B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89453C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AC9C7B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D11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6CE6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6B9A" w14:textId="77777777" w:rsidR="00D8366F" w:rsidRDefault="00D8366F">
            <w:pPr>
              <w:pStyle w:val="BodyText"/>
              <w:ind w:left="0"/>
            </w:pPr>
          </w:p>
        </w:tc>
      </w:tr>
    </w:tbl>
    <w:p w14:paraId="39FE957C" w14:textId="77777777" w:rsidR="00D8366F" w:rsidRDefault="00D8366F" w:rsidP="00D8366F"/>
    <w:p w14:paraId="76B99B1F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4980F5BD" w14:textId="77777777" w:rsidR="000561FC" w:rsidRPr="005F5C34" w:rsidRDefault="00472A53" w:rsidP="005F5C34">
      <w:pPr>
        <w:pStyle w:val="Heading2"/>
      </w:pPr>
      <w:proofErr w:type="spellStart"/>
      <w:r>
        <w:t>Essa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é a base dos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resto</w:t>
      </w:r>
      <w:proofErr w:type="spellEnd"/>
      <w:r>
        <w:t xml:space="preserve"> é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contatos</w:t>
      </w:r>
      <w:proofErr w:type="spellEnd"/>
      <w:r>
        <w:t xml:space="preserve"> </w:t>
      </w:r>
      <w:proofErr w:type="spellStart"/>
      <w:r>
        <w:t>recebam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emergência</w:t>
      </w:r>
      <w:proofErr w:type="spellEnd"/>
      <w:r>
        <w:t xml:space="preserve"> do </w:t>
      </w:r>
      <w:proofErr w:type="spellStart"/>
      <w:r>
        <w:t>usuá</w:t>
      </w:r>
      <w:r w:rsidR="007277F2">
        <w:t>r</w:t>
      </w:r>
      <w:r>
        <w:t>io</w:t>
      </w:r>
      <w:proofErr w:type="spellEnd"/>
      <w:r w:rsidR="000561FC" w:rsidRPr="005F5C34">
        <w:t>.</w:t>
      </w:r>
    </w:p>
    <w:p w14:paraId="736028B3" w14:textId="77777777" w:rsidR="000561FC" w:rsidRPr="005F5C34" w:rsidRDefault="00472A53" w:rsidP="00D1755E">
      <w:pPr>
        <w:pStyle w:val="Heading2"/>
      </w:pPr>
      <w:proofErr w:type="spellStart"/>
      <w:proofErr w:type="gram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 w:rsidR="007277F2">
        <w:t xml:space="preserve"> </w:t>
      </w:r>
      <w:proofErr w:type="spellStart"/>
      <w:r w:rsidR="007277F2">
        <w:t>sido</w:t>
      </w:r>
      <w:proofErr w:type="spellEnd"/>
      <w:r w:rsidR="007277F2">
        <w:t xml:space="preserve"> </w:t>
      </w:r>
      <w:proofErr w:type="spellStart"/>
      <w:r w:rsidR="007277F2">
        <w:t>adicionado</w:t>
      </w:r>
      <w:proofErr w:type="spellEnd"/>
      <w:r w:rsidR="007277F2">
        <w:t xml:space="preserve"> </w:t>
      </w:r>
      <w:proofErr w:type="spellStart"/>
      <w:r w:rsidR="007277F2">
        <w:t>algum</w:t>
      </w:r>
      <w:proofErr w:type="spellEnd"/>
      <w:r w:rsidR="007277F2">
        <w:t xml:space="preserve"> </w:t>
      </w:r>
      <w:proofErr w:type="spellStart"/>
      <w:r w:rsidR="007277F2">
        <w:t>requisito</w:t>
      </w:r>
      <w:proofErr w:type="spellEnd"/>
      <w:r>
        <w:t xml:space="preserve"> de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algum</w:t>
      </w:r>
      <w:proofErr w:type="spellEnd"/>
      <w:r w:rsidR="007277F2">
        <w:t xml:space="preserve"> </w:t>
      </w:r>
      <w:proofErr w:type="spellStart"/>
      <w:r w:rsidR="007277F2">
        <w:t>requisito</w:t>
      </w:r>
      <w:proofErr w:type="spellEnd"/>
      <w:r>
        <w:t xml:space="preserve"> da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implementado</w:t>
      </w:r>
      <w:proofErr w:type="spellEnd"/>
      <w:r w:rsidR="000561FC" w:rsidRPr="005F5C34">
        <w:t>.</w:t>
      </w:r>
      <w:proofErr w:type="gramEnd"/>
    </w:p>
    <w:p w14:paraId="4B066173" w14:textId="77777777" w:rsidR="00FA118F" w:rsidRPr="005F5C34" w:rsidRDefault="004D3854" w:rsidP="005F5C34">
      <w:pPr>
        <w:pStyle w:val="Heading2"/>
      </w:pPr>
      <w:proofErr w:type="spellStart"/>
      <w:r>
        <w:t>Mostrar</w:t>
      </w:r>
      <w:proofErr w:type="spellEnd"/>
      <w:r>
        <w:t xml:space="preserve"> </w:t>
      </w:r>
      <w:r w:rsidR="00472A53">
        <w:t>o</w:t>
      </w:r>
      <w:r>
        <w:t xml:space="preserve"> software</w:t>
      </w:r>
      <w:r w:rsidR="00472A53">
        <w:t xml:space="preserve"> </w:t>
      </w:r>
      <w:proofErr w:type="spellStart"/>
      <w:r w:rsidR="00472A53">
        <w:t>completamente</w:t>
      </w:r>
      <w:proofErr w:type="spellEnd"/>
      <w:r>
        <w:t xml:space="preserve"> </w:t>
      </w:r>
      <w:proofErr w:type="spellStart"/>
      <w:r w:rsidR="00472A53">
        <w:t>func</w:t>
      </w:r>
      <w:r>
        <w:t>ional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cliente</w:t>
      </w:r>
      <w:proofErr w:type="spellEnd"/>
      <w:r w:rsidR="000561FC" w:rsidRPr="005F5C34">
        <w:t>.</w:t>
      </w:r>
    </w:p>
    <w:p w14:paraId="4ED54D85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680BD1DD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00C11E9A" w14:textId="77777777">
        <w:tc>
          <w:tcPr>
            <w:tcW w:w="1778" w:type="dxa"/>
          </w:tcPr>
          <w:p w14:paraId="287EF05D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28D7FAE6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52C4D319" w14:textId="77777777">
        <w:tc>
          <w:tcPr>
            <w:tcW w:w="1778" w:type="dxa"/>
          </w:tcPr>
          <w:p w14:paraId="0BBFB3A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545B6F2C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  <w:bookmarkStart w:id="1" w:name="_GoBack"/>
        <w:bookmarkEnd w:id="1"/>
      </w:tr>
      <w:tr w:rsidR="00766B33" w14:paraId="48D96567" w14:textId="77777777">
        <w:tc>
          <w:tcPr>
            <w:tcW w:w="1778" w:type="dxa"/>
          </w:tcPr>
          <w:p w14:paraId="63E33BA6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1F7439C8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79528CD2" w14:textId="77777777">
        <w:tc>
          <w:tcPr>
            <w:tcW w:w="1778" w:type="dxa"/>
          </w:tcPr>
          <w:p w14:paraId="5713FFA7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5437E57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6EF13D7C" w14:textId="77777777" w:rsidR="00766B33" w:rsidRPr="00AB7CE1" w:rsidRDefault="00766B33" w:rsidP="00766B33"/>
    <w:p w14:paraId="37D0BF2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E41ED7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223F03AF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667D1F2C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</w:t>
      </w:r>
      <w:proofErr w:type="gramStart"/>
      <w:r>
        <w:t>planned to be addressed</w:t>
      </w:r>
      <w:proofErr w:type="gramEnd"/>
      <w:r>
        <w:t xml:space="preserve"> in the iteration were addressed, and which </w:t>
      </w:r>
      <w:r w:rsidR="00612E0C">
        <w:t>Work Item</w:t>
      </w:r>
      <w:r>
        <w:t>s were postponed or added.]</w:t>
      </w:r>
    </w:p>
    <w:p w14:paraId="6921C994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503F1080" w14:textId="7777777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1E68E142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89663E3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59504" w14:textId="77777777" w:rsidR="004D3854" w:rsidRDefault="004D3854">
      <w:r>
        <w:separator/>
      </w:r>
    </w:p>
  </w:endnote>
  <w:endnote w:type="continuationSeparator" w:id="0">
    <w:p w14:paraId="1D92E474" w14:textId="77777777" w:rsidR="004D3854" w:rsidRDefault="004D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3854" w14:paraId="44CA69E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93330C" w14:textId="77777777" w:rsidR="004D3854" w:rsidRDefault="004D385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1A3E5B" w14:textId="77777777" w:rsidR="004D3854" w:rsidRDefault="004D3854">
          <w:pPr>
            <w:jc w:val="center"/>
          </w:pPr>
          <w:r>
            <w:sym w:font="Symbol" w:char="F0D3"/>
          </w:r>
          <w:r w:rsidR="007277F2">
            <w:fldChar w:fldCharType="begin"/>
          </w:r>
          <w:r w:rsidR="007277F2">
            <w:instrText xml:space="preserve"> DOCPROPERTY "Company"  \* MERGEFORMAT </w:instrText>
          </w:r>
          <w:r w:rsidR="007277F2">
            <w:fldChar w:fldCharType="separate"/>
          </w:r>
          <w:r>
            <w:t>&lt;Company Name&gt;</w:t>
          </w:r>
          <w:r w:rsidR="007277F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77F2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D71196" w14:textId="77777777" w:rsidR="004D3854" w:rsidRDefault="004D385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277F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277F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44CB408" w14:textId="77777777" w:rsidR="004D3854" w:rsidRDefault="004D38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2DD2B" w14:textId="77777777" w:rsidR="004D3854" w:rsidRDefault="004D3854">
      <w:r>
        <w:separator/>
      </w:r>
    </w:p>
  </w:footnote>
  <w:footnote w:type="continuationSeparator" w:id="0">
    <w:p w14:paraId="161C0BB7" w14:textId="77777777" w:rsidR="004D3854" w:rsidRDefault="004D38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3854" w14:paraId="33823946" w14:textId="77777777">
      <w:tc>
        <w:tcPr>
          <w:tcW w:w="6379" w:type="dxa"/>
        </w:tcPr>
        <w:p w14:paraId="3399BB68" w14:textId="77777777" w:rsidR="004D3854" w:rsidRDefault="004D3854" w:rsidP="0044008C">
          <w:pPr>
            <w:pStyle w:val="Header"/>
            <w:tabs>
              <w:tab w:val="clear" w:pos="4320"/>
              <w:tab w:val="clear" w:pos="8640"/>
            </w:tabs>
          </w:pPr>
          <w:r>
            <w:t>Don’t Panic</w:t>
          </w:r>
        </w:p>
      </w:tc>
      <w:tc>
        <w:tcPr>
          <w:tcW w:w="3179" w:type="dxa"/>
        </w:tcPr>
        <w:p w14:paraId="2BB7569B" w14:textId="77777777" w:rsidR="004D3854" w:rsidRDefault="004D3854">
          <w:pPr>
            <w:tabs>
              <w:tab w:val="left" w:pos="1135"/>
            </w:tabs>
            <w:spacing w:before="40"/>
            <w:ind w:right="68"/>
          </w:pPr>
        </w:p>
      </w:tc>
    </w:tr>
    <w:tr w:rsidR="004D3854" w14:paraId="5E408306" w14:textId="77777777">
      <w:tc>
        <w:tcPr>
          <w:tcW w:w="6379" w:type="dxa"/>
        </w:tcPr>
        <w:p w14:paraId="25DBF86A" w14:textId="77777777" w:rsidR="004D3854" w:rsidRDefault="007277F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D3854">
            <w:t>Iteration Plan</w:t>
          </w:r>
          <w:r>
            <w:fldChar w:fldCharType="end"/>
          </w:r>
          <w:r w:rsidR="00472A53">
            <w:t xml:space="preserve"> I2</w:t>
          </w:r>
        </w:p>
      </w:tc>
      <w:tc>
        <w:tcPr>
          <w:tcW w:w="3179" w:type="dxa"/>
        </w:tcPr>
        <w:p w14:paraId="02D5C703" w14:textId="77777777" w:rsidR="004D3854" w:rsidRDefault="004D3854" w:rsidP="0044008C">
          <w:pPr>
            <w:tabs>
              <w:tab w:val="right" w:pos="2963"/>
            </w:tabs>
          </w:pPr>
          <w:r>
            <w:t xml:space="preserve">  Date:  30/09/11</w:t>
          </w:r>
          <w:r>
            <w:tab/>
          </w:r>
        </w:p>
      </w:tc>
    </w:tr>
  </w:tbl>
  <w:p w14:paraId="6BEF5B37" w14:textId="77777777" w:rsidR="004D3854" w:rsidRDefault="004D38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A3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97E08"/>
    <w:rsid w:val="003C7438"/>
    <w:rsid w:val="003D20BC"/>
    <w:rsid w:val="0044008C"/>
    <w:rsid w:val="00472A53"/>
    <w:rsid w:val="004D3854"/>
    <w:rsid w:val="004D621B"/>
    <w:rsid w:val="004E307A"/>
    <w:rsid w:val="005F5C34"/>
    <w:rsid w:val="00612E0C"/>
    <w:rsid w:val="00676232"/>
    <w:rsid w:val="007277F2"/>
    <w:rsid w:val="00766B33"/>
    <w:rsid w:val="008A4D87"/>
    <w:rsid w:val="00906EA3"/>
    <w:rsid w:val="009367DD"/>
    <w:rsid w:val="009D6937"/>
    <w:rsid w:val="00A15332"/>
    <w:rsid w:val="00A31804"/>
    <w:rsid w:val="00AC5C10"/>
    <w:rsid w:val="00AF064B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8E4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</TotalTime>
  <Pages>2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3</cp:revision>
  <cp:lastPrinted>1901-01-01T02:34:04Z</cp:lastPrinted>
  <dcterms:created xsi:type="dcterms:W3CDTF">2011-10-01T03:55:00Z</dcterms:created>
  <dcterms:modified xsi:type="dcterms:W3CDTF">2011-10-04T13:57:00Z</dcterms:modified>
</cp:coreProperties>
</file>