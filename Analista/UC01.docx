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6B1DAF" w:rsidP="00DD175D">
      <w:pPr>
        <w:pStyle w:val="Title"/>
      </w:pPr>
      <w:r>
        <w:t>Don’t Panic</w:t>
      </w:r>
      <w:r w:rsidR="00E96106">
        <w:br/>
        <w:t xml:space="preserve">Use-Case: </w:t>
      </w:r>
      <w:r w:rsidR="0025466C">
        <w:t>UC 01</w:t>
      </w:r>
    </w:p>
    <w:p w:rsidR="00E96106" w:rsidRDefault="00FC4681" w:rsidP="008866E4">
      <w:pPr>
        <w:pStyle w:val="Heading1"/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</w:p>
    <w:p w:rsidR="00E96106" w:rsidRDefault="0025466C">
      <w:pPr>
        <w:pStyle w:val="BodyText"/>
        <w:rPr>
          <w:lang w:val="pt-BR"/>
        </w:rPr>
      </w:pPr>
      <w:r>
        <w:rPr>
          <w:lang w:val="pt-BR"/>
        </w:rPr>
        <w:t>Este caso de uso descreve como o usuário irá cadastrar contatos no aplicativo.</w:t>
      </w:r>
    </w:p>
    <w:p w:rsidR="00FC4681" w:rsidRPr="006B1DAF" w:rsidRDefault="00FC4681">
      <w:pPr>
        <w:pStyle w:val="BodyText"/>
        <w:rPr>
          <w:lang w:val="pt-BR"/>
        </w:rPr>
      </w:pPr>
    </w:p>
    <w:p w:rsidR="00E96106" w:rsidRDefault="00FC4681" w:rsidP="008866E4">
      <w:pPr>
        <w:pStyle w:val="Heading1"/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F0A14" w:rsidRDefault="00AF0A14" w:rsidP="006B1DAF">
      <w:pPr>
        <w:pStyle w:val="Heading2"/>
        <w:rPr>
          <w:lang w:val="pt-BR"/>
        </w:rPr>
      </w:pPr>
      <w:r w:rsidRPr="006B1DAF">
        <w:rPr>
          <w:lang w:val="pt-BR"/>
        </w:rPr>
        <w:t xml:space="preserve">Usuário – Pessoa que </w:t>
      </w:r>
      <w:r w:rsidR="006B1DAF" w:rsidRPr="006B1DAF">
        <w:rPr>
          <w:lang w:val="pt-BR"/>
        </w:rPr>
        <w:t>utilizará o aplicativo.</w:t>
      </w:r>
    </w:p>
    <w:p w:rsidR="0025466C" w:rsidRDefault="007544ED" w:rsidP="0025466C">
      <w:pPr>
        <w:pStyle w:val="Heading2"/>
        <w:rPr>
          <w:lang w:val="pt-BR"/>
        </w:rPr>
      </w:pPr>
      <w:r>
        <w:rPr>
          <w:lang w:val="pt-BR"/>
        </w:rPr>
        <w:t>Aplicativo</w:t>
      </w:r>
      <w:r w:rsidR="0025466C">
        <w:rPr>
          <w:lang w:val="pt-BR"/>
        </w:rPr>
        <w:t xml:space="preserve"> – </w:t>
      </w:r>
      <w:r>
        <w:rPr>
          <w:lang w:val="pt-BR"/>
        </w:rPr>
        <w:t>Sistema</w:t>
      </w:r>
      <w:r w:rsidR="000A3EA0">
        <w:rPr>
          <w:lang w:val="pt-BR"/>
        </w:rPr>
        <w:t xml:space="preserve"> </w:t>
      </w:r>
      <w:r>
        <w:rPr>
          <w:lang w:val="pt-BR"/>
        </w:rPr>
        <w:t>que o usuário utilizará</w:t>
      </w:r>
      <w:r w:rsidR="000A3EA0">
        <w:rPr>
          <w:lang w:val="pt-BR"/>
        </w:rPr>
        <w:t xml:space="preserve"> no IOS</w:t>
      </w:r>
      <w:r>
        <w:rPr>
          <w:lang w:val="pt-BR"/>
        </w:rPr>
        <w:t>.</w:t>
      </w:r>
    </w:p>
    <w:p w:rsidR="00FC4681" w:rsidRPr="00FC4681" w:rsidRDefault="00FC4681" w:rsidP="00FC4681">
      <w:pPr>
        <w:rPr>
          <w:lang w:val="pt-BR"/>
        </w:rPr>
      </w:pPr>
    </w:p>
    <w:p w:rsidR="00E96106" w:rsidRDefault="00FC4681" w:rsidP="008866E4">
      <w:pPr>
        <w:pStyle w:val="Heading1"/>
      </w:pPr>
      <w:proofErr w:type="spellStart"/>
      <w:r>
        <w:t>Pré-condições</w:t>
      </w:r>
      <w:proofErr w:type="spellEnd"/>
    </w:p>
    <w:p w:rsidR="00E96106" w:rsidRDefault="00D406E0" w:rsidP="000E5836">
      <w:pPr>
        <w:pStyle w:val="BodyText"/>
        <w:rPr>
          <w:lang w:val="pt-BR"/>
        </w:rPr>
      </w:pPr>
      <w:r w:rsidRPr="00D406E0">
        <w:rPr>
          <w:lang w:val="pt-BR"/>
        </w:rPr>
        <w:t>O aplicativo est</w:t>
      </w:r>
      <w:r w:rsidR="00083A0B">
        <w:rPr>
          <w:lang w:val="pt-BR"/>
        </w:rPr>
        <w:t>ará</w:t>
      </w:r>
      <w:r w:rsidR="006B1DAF" w:rsidRPr="00D406E0">
        <w:rPr>
          <w:lang w:val="pt-BR"/>
        </w:rPr>
        <w:t xml:space="preserve"> </w:t>
      </w:r>
      <w:r w:rsidR="007544ED">
        <w:rPr>
          <w:lang w:val="pt-BR"/>
        </w:rPr>
        <w:t>em execução</w:t>
      </w:r>
      <w:r w:rsidR="000C155C">
        <w:rPr>
          <w:lang w:val="pt-BR"/>
        </w:rPr>
        <w:t xml:space="preserve"> em qualquer ambiente</w:t>
      </w:r>
      <w:r w:rsidR="007544ED">
        <w:rPr>
          <w:lang w:val="pt-BR"/>
        </w:rPr>
        <w:t>.</w:t>
      </w:r>
    </w:p>
    <w:p w:rsidR="00FC4681" w:rsidRPr="00D406E0" w:rsidRDefault="00FC4681" w:rsidP="000E5836">
      <w:pPr>
        <w:pStyle w:val="BodyText"/>
        <w:rPr>
          <w:lang w:val="pt-BR"/>
        </w:rPr>
      </w:pPr>
    </w:p>
    <w:p w:rsidR="00E96106" w:rsidRDefault="00FC4681" w:rsidP="008866E4">
      <w:pPr>
        <w:pStyle w:val="Heading1"/>
      </w:pPr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proofErr w:type="spellEnd"/>
    </w:p>
    <w:p w:rsidR="00E96106" w:rsidRDefault="0053546A" w:rsidP="00083A0B">
      <w:pPr>
        <w:pStyle w:val="BodyText"/>
        <w:numPr>
          <w:ilvl w:val="0"/>
          <w:numId w:val="5"/>
        </w:numPr>
        <w:rPr>
          <w:lang w:val="pt-BR"/>
        </w:rPr>
      </w:pPr>
      <w:r w:rsidRPr="0053546A">
        <w:rPr>
          <w:lang w:val="pt-BR"/>
        </w:rPr>
        <w:t xml:space="preserve">O </w:t>
      </w:r>
      <w:r w:rsidR="00083A0B">
        <w:rPr>
          <w:lang w:val="pt-BR"/>
        </w:rPr>
        <w:t xml:space="preserve">caso de uso começa quando o </w:t>
      </w:r>
      <w:r w:rsidRPr="0053546A">
        <w:rPr>
          <w:lang w:val="pt-BR"/>
        </w:rPr>
        <w:t xml:space="preserve">usuário executa o </w:t>
      </w:r>
      <w:r w:rsidR="00083A0B">
        <w:rPr>
          <w:lang w:val="pt-BR"/>
        </w:rPr>
        <w:t>item “Contatos” do menu</w:t>
      </w:r>
      <w:r w:rsidRPr="0053546A">
        <w:rPr>
          <w:lang w:val="pt-BR"/>
        </w:rPr>
        <w:t>.</w:t>
      </w:r>
    </w:p>
    <w:p w:rsidR="00083A0B" w:rsidRPr="00083A0B" w:rsidRDefault="00083A0B" w:rsidP="00083A0B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As opções </w:t>
      </w:r>
      <w:r w:rsidR="00611D53">
        <w:rPr>
          <w:lang w:val="pt-BR"/>
        </w:rPr>
        <w:t>[</w:t>
      </w:r>
      <w:r>
        <w:rPr>
          <w:lang w:val="pt-BR"/>
        </w:rPr>
        <w:t xml:space="preserve">Novo, </w:t>
      </w:r>
      <w:r w:rsidR="000C155C">
        <w:rPr>
          <w:lang w:val="pt-BR"/>
        </w:rPr>
        <w:t>Cadastrados</w:t>
      </w:r>
      <w:r w:rsidR="00611D53">
        <w:rPr>
          <w:lang w:val="pt-BR"/>
        </w:rPr>
        <w:t>]</w:t>
      </w:r>
      <w:r>
        <w:rPr>
          <w:lang w:val="pt-BR"/>
        </w:rPr>
        <w:t xml:space="preserve"> aparecer</w:t>
      </w:r>
      <w:r w:rsidR="00611D53">
        <w:rPr>
          <w:lang w:val="pt-BR"/>
        </w:rPr>
        <w:t>ão na rela</w:t>
      </w:r>
      <w:r w:rsidR="00877C77">
        <w:rPr>
          <w:lang w:val="pt-BR"/>
        </w:rPr>
        <w:t xml:space="preserve"> do aplicativo</w:t>
      </w:r>
      <w:r w:rsidR="00611D53">
        <w:rPr>
          <w:lang w:val="pt-BR"/>
        </w:rPr>
        <w:t>,</w:t>
      </w:r>
      <w:r>
        <w:rPr>
          <w:lang w:val="pt-BR"/>
        </w:rPr>
        <w:t xml:space="preserve"> neste caso o usuário executará a opção Novo.</w:t>
      </w:r>
    </w:p>
    <w:p w:rsidR="00105B50" w:rsidRDefault="00105B50" w:rsidP="000E583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</w:t>
      </w:r>
      <w:r w:rsidR="00504219">
        <w:rPr>
          <w:lang w:val="pt-BR"/>
        </w:rPr>
        <w:t xml:space="preserve"> aplicativo </w:t>
      </w:r>
      <w:r>
        <w:rPr>
          <w:lang w:val="pt-BR"/>
        </w:rPr>
        <w:t xml:space="preserve">mostrará </w:t>
      </w:r>
      <w:r w:rsidR="00C869ED" w:rsidRPr="00C869ED">
        <w:rPr>
          <w:lang w:val="pt-BR"/>
        </w:rPr>
        <w:t>os seguintes campos de texto [Nome, Celular, E-mail]</w:t>
      </w:r>
      <w:r>
        <w:rPr>
          <w:lang w:val="pt-BR"/>
        </w:rPr>
        <w:t>.</w:t>
      </w:r>
    </w:p>
    <w:p w:rsidR="008866E4" w:rsidRDefault="00105B50" w:rsidP="000E583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</w:t>
      </w:r>
      <w:r w:rsidR="00C869ED">
        <w:rPr>
          <w:lang w:val="pt-BR"/>
        </w:rPr>
        <w:t xml:space="preserve"> usuário deverá preenché-los e submeter o cadastro.</w:t>
      </w:r>
    </w:p>
    <w:p w:rsidR="00C869ED" w:rsidRDefault="00C869ED" w:rsidP="000E583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 irá fazer a validação dos campos de texto.</w:t>
      </w:r>
    </w:p>
    <w:p w:rsidR="00C869ED" w:rsidRDefault="00611D53" w:rsidP="000E583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 mostrará uma mensagem de sucesso.</w:t>
      </w:r>
    </w:p>
    <w:p w:rsidR="00611D53" w:rsidRPr="00C869ED" w:rsidRDefault="00611D53" w:rsidP="000E583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terá duas opções [Cadastrar Outro, Voltar], neste caso o usuário </w:t>
      </w:r>
      <w:r w:rsidR="00F41F2D">
        <w:rPr>
          <w:lang w:val="pt-BR"/>
        </w:rPr>
        <w:t>escolherá a opção Voltar para sair da opção de cadastrar novo contato.</w:t>
      </w:r>
    </w:p>
    <w:p w:rsidR="00E96106" w:rsidRDefault="00E96106" w:rsidP="000E5836">
      <w:pPr>
        <w:pStyle w:val="BodyText"/>
        <w:numPr>
          <w:ilvl w:val="0"/>
          <w:numId w:val="5"/>
        </w:numPr>
      </w:pPr>
      <w:r>
        <w:t>The use case ends.</w:t>
      </w:r>
    </w:p>
    <w:p w:rsidR="00FC4681" w:rsidRDefault="00FC4681" w:rsidP="00FC4681">
      <w:pPr>
        <w:pStyle w:val="BodyText"/>
        <w:ind w:left="1080"/>
      </w:pPr>
    </w:p>
    <w:p w:rsidR="00E96106" w:rsidRDefault="00FC4681" w:rsidP="000E5836">
      <w:pPr>
        <w:pStyle w:val="Heading1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</w:p>
    <w:p w:rsidR="007544ED" w:rsidRDefault="007544ED" w:rsidP="007544ED">
      <w:pPr>
        <w:pStyle w:val="Heading2"/>
      </w:pPr>
      <w:proofErr w:type="spellStart"/>
      <w:r>
        <w:t>Opção</w:t>
      </w:r>
      <w:proofErr w:type="spellEnd"/>
      <w:r>
        <w:t xml:space="preserve"> </w:t>
      </w:r>
      <w:proofErr w:type="spellStart"/>
      <w:r>
        <w:t>errada</w:t>
      </w:r>
      <w:proofErr w:type="spellEnd"/>
    </w:p>
    <w:p w:rsidR="007544ED" w:rsidRDefault="007544ED" w:rsidP="007544ED">
      <w:pPr>
        <w:ind w:left="720"/>
        <w:rPr>
          <w:sz w:val="20"/>
          <w:lang w:val="pt-BR"/>
        </w:rPr>
      </w:pPr>
      <w:r>
        <w:rPr>
          <w:sz w:val="20"/>
          <w:lang w:val="pt-BR"/>
        </w:rPr>
        <w:t>No passo 2</w:t>
      </w:r>
      <w:r w:rsidRPr="007544ED">
        <w:rPr>
          <w:sz w:val="20"/>
          <w:lang w:val="pt-BR"/>
        </w:rPr>
        <w:t>, caso</w:t>
      </w:r>
      <w:r>
        <w:rPr>
          <w:sz w:val="20"/>
          <w:lang w:val="pt-BR"/>
        </w:rPr>
        <w:t xml:space="preserve"> o usuário escolha a opçao errada então</w:t>
      </w:r>
    </w:p>
    <w:p w:rsidR="007544ED" w:rsidRPr="007544ED" w:rsidRDefault="00611D53" w:rsidP="007544ED">
      <w:pPr>
        <w:numPr>
          <w:ilvl w:val="0"/>
          <w:numId w:val="9"/>
        </w:numPr>
        <w:rPr>
          <w:sz w:val="20"/>
          <w:lang w:val="pt-BR"/>
        </w:rPr>
      </w:pPr>
      <w:r>
        <w:rPr>
          <w:sz w:val="20"/>
          <w:lang w:val="pt-BR"/>
        </w:rPr>
        <w:t>O caso de uso continua no</w:t>
      </w:r>
      <w:r w:rsidR="007544ED">
        <w:rPr>
          <w:sz w:val="20"/>
          <w:lang w:val="pt-BR"/>
        </w:rPr>
        <w:t xml:space="preserve"> passo 1.</w:t>
      </w:r>
    </w:p>
    <w:p w:rsidR="00E96106" w:rsidRDefault="00C869ED" w:rsidP="000E5836">
      <w:pPr>
        <w:pStyle w:val="Heading2"/>
      </w:pPr>
      <w:proofErr w:type="spellStart"/>
      <w:r>
        <w:t>Validação</w:t>
      </w:r>
      <w:proofErr w:type="spellEnd"/>
    </w:p>
    <w:p w:rsidR="00985EE5" w:rsidRPr="007544ED" w:rsidRDefault="00105B50" w:rsidP="000E5836">
      <w:pPr>
        <w:pStyle w:val="BodyText"/>
        <w:rPr>
          <w:lang w:val="pt-BR"/>
        </w:rPr>
      </w:pPr>
      <w:r>
        <w:rPr>
          <w:lang w:val="pt-BR"/>
        </w:rPr>
        <w:t>No passo 5</w:t>
      </w:r>
      <w:r w:rsidR="007544ED" w:rsidRPr="007544ED">
        <w:rPr>
          <w:lang w:val="pt-BR"/>
        </w:rPr>
        <w:t>, caso o aplicativo retorne algum erro de validaç</w:t>
      </w:r>
      <w:r w:rsidR="007544ED">
        <w:rPr>
          <w:lang w:val="pt-BR"/>
        </w:rPr>
        <w:t>ão então</w:t>
      </w:r>
    </w:p>
    <w:p w:rsidR="007544ED" w:rsidRPr="00611D53" w:rsidRDefault="007544ED" w:rsidP="00611D53">
      <w:pPr>
        <w:pStyle w:val="BodyText"/>
        <w:numPr>
          <w:ilvl w:val="0"/>
          <w:numId w:val="8"/>
        </w:numPr>
        <w:rPr>
          <w:lang w:val="pt-BR"/>
        </w:rPr>
      </w:pPr>
      <w:r>
        <w:rPr>
          <w:lang w:val="pt-BR"/>
        </w:rPr>
        <w:t>O aplicativo mostrará uma mensagem identificando o campo que está fora do padrão.</w:t>
      </w:r>
    </w:p>
    <w:p w:rsidR="00E96106" w:rsidRDefault="00611D53" w:rsidP="00985EE5">
      <w:pPr>
        <w:pStyle w:val="BodyText"/>
        <w:numPr>
          <w:ilvl w:val="0"/>
          <w:numId w:val="8"/>
        </w:numPr>
        <w:rPr>
          <w:lang w:val="pt-BR"/>
        </w:rPr>
      </w:pPr>
      <w:r w:rsidRPr="00611D53">
        <w:rPr>
          <w:lang w:val="pt-BR"/>
        </w:rPr>
        <w:t>O caso de uso continua no passo 3</w:t>
      </w:r>
      <w:r>
        <w:rPr>
          <w:lang w:val="pt-BR"/>
        </w:rPr>
        <w:t>.</w:t>
      </w:r>
    </w:p>
    <w:p w:rsidR="00F41F2D" w:rsidRDefault="00F41F2D" w:rsidP="00F41F2D">
      <w:pPr>
        <w:pStyle w:val="Heading2"/>
        <w:rPr>
          <w:lang w:val="pt-BR"/>
        </w:rPr>
      </w:pPr>
      <w:r>
        <w:rPr>
          <w:lang w:val="pt-BR"/>
        </w:rPr>
        <w:t>Opção Cadastrar Outro</w:t>
      </w:r>
    </w:p>
    <w:p w:rsidR="00F41F2D" w:rsidRDefault="00F41F2D" w:rsidP="00F41F2D">
      <w:pPr>
        <w:ind w:left="720"/>
        <w:rPr>
          <w:sz w:val="20"/>
          <w:lang w:val="pt-BR"/>
        </w:rPr>
      </w:pPr>
      <w:r w:rsidRPr="00F41F2D">
        <w:rPr>
          <w:sz w:val="20"/>
          <w:lang w:val="pt-BR"/>
        </w:rPr>
        <w:t>No passo 6</w:t>
      </w:r>
      <w:r>
        <w:rPr>
          <w:sz w:val="20"/>
          <w:lang w:val="pt-BR"/>
        </w:rPr>
        <w:t>, caso o usuário escolha a opção Cadastrar Outro então</w:t>
      </w:r>
    </w:p>
    <w:p w:rsidR="00F41F2D" w:rsidRPr="00F41F2D" w:rsidRDefault="00F41F2D" w:rsidP="00F41F2D">
      <w:pPr>
        <w:numPr>
          <w:ilvl w:val="0"/>
          <w:numId w:val="10"/>
        </w:numPr>
        <w:rPr>
          <w:sz w:val="20"/>
          <w:lang w:val="pt-BR"/>
        </w:rPr>
      </w:pPr>
      <w:r>
        <w:rPr>
          <w:sz w:val="20"/>
          <w:lang w:val="pt-BR"/>
        </w:rPr>
        <w:t>O caso de uso continua no passo 3.</w:t>
      </w:r>
    </w:p>
    <w:p w:rsidR="00E96106" w:rsidRDefault="00FC4681" w:rsidP="000E5836">
      <w:pPr>
        <w:pStyle w:val="Heading1"/>
      </w:pPr>
      <w:proofErr w:type="spellStart"/>
      <w:r>
        <w:lastRenderedPageBreak/>
        <w:t>Pós</w:t>
      </w:r>
      <w:proofErr w:type="spellEnd"/>
      <w:r>
        <w:t xml:space="preserve"> </w:t>
      </w:r>
      <w:proofErr w:type="spellStart"/>
      <w:r>
        <w:t>Condições</w:t>
      </w:r>
      <w:proofErr w:type="spellEnd"/>
    </w:p>
    <w:p w:rsidR="00E96106" w:rsidRDefault="000A3EA0" w:rsidP="000E5836">
      <w:pPr>
        <w:pStyle w:val="Heading2"/>
      </w:pPr>
      <w:proofErr w:type="spellStart"/>
      <w:r>
        <w:t>Pós</w:t>
      </w:r>
      <w:proofErr w:type="spellEnd"/>
      <w:r>
        <w:t xml:space="preserve"> </w:t>
      </w:r>
      <w:proofErr w:type="spellStart"/>
      <w:r>
        <w:t>Cadastros</w:t>
      </w:r>
      <w:proofErr w:type="spellEnd"/>
    </w:p>
    <w:p w:rsidR="000A3EA0" w:rsidRDefault="000A3EA0" w:rsidP="000A3EA0">
      <w:pPr>
        <w:pStyle w:val="Heading2"/>
        <w:numPr>
          <w:ilvl w:val="0"/>
          <w:numId w:val="11"/>
        </w:numPr>
        <w:rPr>
          <w:rFonts w:ascii="Times New Roman" w:hAnsi="Times New Roman"/>
          <w:b w:val="0"/>
          <w:lang w:val="pt-BR"/>
        </w:rPr>
      </w:pPr>
      <w:r w:rsidRPr="000A3EA0">
        <w:rPr>
          <w:rFonts w:ascii="Times New Roman" w:hAnsi="Times New Roman"/>
          <w:b w:val="0"/>
          <w:lang w:val="pt-BR"/>
        </w:rPr>
        <w:t>Os contatos cadastrados entrarão na lista de contatos cadastrados.</w:t>
      </w:r>
    </w:p>
    <w:p w:rsidR="00FC4681" w:rsidRPr="00FC4681" w:rsidRDefault="00FC4681" w:rsidP="00FC4681">
      <w:pPr>
        <w:rPr>
          <w:lang w:val="pt-BR"/>
        </w:rPr>
      </w:pPr>
      <w:bookmarkStart w:id="0" w:name="_GoBack"/>
      <w:bookmarkEnd w:id="0"/>
    </w:p>
    <w:p w:rsidR="00E96106" w:rsidRDefault="00FC4681" w:rsidP="000E5836">
      <w:pPr>
        <w:pStyle w:val="Heading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proofErr w:type="spellEnd"/>
    </w:p>
    <w:p w:rsidR="008866E4" w:rsidRPr="00105B50" w:rsidRDefault="000A3EA0" w:rsidP="00105B50">
      <w:pPr>
        <w:pStyle w:val="Heading2"/>
        <w:rPr>
          <w:lang w:val="pt-BR"/>
        </w:rPr>
      </w:pPr>
      <w:r>
        <w:rPr>
          <w:lang w:val="pt-BR"/>
        </w:rPr>
        <w:t>SR</w:t>
      </w:r>
      <w:r w:rsidRPr="000A3EA0">
        <w:rPr>
          <w:lang w:val="pt-BR"/>
        </w:rPr>
        <w:t xml:space="preserve"> 01 – O usuário </w:t>
      </w:r>
      <w:r>
        <w:rPr>
          <w:lang w:val="pt-BR"/>
        </w:rPr>
        <w:t>será livre para decidir a quantidade de cantatos cadastrados.</w:t>
      </w:r>
    </w:p>
    <w:sectPr w:rsidR="008866E4" w:rsidRPr="00105B5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644" w:rsidRDefault="00463644">
      <w:r>
        <w:separator/>
      </w:r>
    </w:p>
  </w:endnote>
  <w:endnote w:type="continuationSeparator" w:id="0">
    <w:p w:rsidR="00463644" w:rsidRDefault="00463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FC4681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FC4681">
            <w:rPr>
              <w:rStyle w:val="PageNumber"/>
              <w:noProof/>
              <w:sz w:val="20"/>
              <w:szCs w:val="20"/>
            </w:rPr>
            <w:t>2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644" w:rsidRDefault="00463644">
      <w:r>
        <w:separator/>
      </w:r>
    </w:p>
  </w:footnote>
  <w:footnote w:type="continuationSeparator" w:id="0">
    <w:p w:rsidR="00463644" w:rsidRDefault="00463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6B1DAF">
          <w:pPr>
            <w:rPr>
              <w:sz w:val="20"/>
            </w:rPr>
          </w:pPr>
          <w:r>
            <w:rPr>
              <w:sz w:val="20"/>
            </w:rPr>
            <w:t>Don’t Panic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 w:rsidP="0025466C">
          <w:pPr>
            <w:tabs>
              <w:tab w:val="center" w:pos="3081"/>
            </w:tabs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25466C">
            <w:rPr>
              <w:sz w:val="20"/>
            </w:rPr>
            <w:t>UC 01</w:t>
          </w:r>
        </w:p>
      </w:tc>
      <w:tc>
        <w:tcPr>
          <w:tcW w:w="2369" w:type="dxa"/>
        </w:tcPr>
        <w:p w:rsidR="00985EE5" w:rsidRDefault="00985EE5" w:rsidP="006B1DAF">
          <w:pPr>
            <w:rPr>
              <w:sz w:val="20"/>
            </w:rPr>
          </w:pPr>
          <w:r>
            <w:rPr>
              <w:sz w:val="20"/>
            </w:rPr>
            <w:t xml:space="preserve">  Date:  </w:t>
          </w:r>
          <w:r w:rsidR="006B1DAF">
            <w:rPr>
              <w:sz w:val="20"/>
            </w:rPr>
            <w:t>28/09/11</w:t>
          </w:r>
        </w:p>
      </w:tc>
    </w:tr>
  </w:tbl>
  <w:p w:rsidR="00985EE5" w:rsidRDefault="00985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711AE0"/>
    <w:multiLevelType w:val="hybridMultilevel"/>
    <w:tmpl w:val="469A15E2"/>
    <w:lvl w:ilvl="0" w:tplc="0416000F">
      <w:start w:val="1"/>
      <w:numFmt w:val="decimal"/>
      <w:lvlText w:val="%1."/>
      <w:lvlJc w:val="left"/>
      <w:pPr>
        <w:ind w:left="1499" w:hanging="360"/>
      </w:p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5">
    <w:nsid w:val="20EE0BE8"/>
    <w:multiLevelType w:val="hybridMultilevel"/>
    <w:tmpl w:val="B6660F58"/>
    <w:lvl w:ilvl="0" w:tplc="B4386538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B415012"/>
    <w:multiLevelType w:val="hybridMultilevel"/>
    <w:tmpl w:val="9AC606D2"/>
    <w:lvl w:ilvl="0" w:tplc="20D4CD24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9">
    <w:nsid w:val="5BD37CDA"/>
    <w:multiLevelType w:val="hybridMultilevel"/>
    <w:tmpl w:val="5D9A5E9C"/>
    <w:lvl w:ilvl="0" w:tplc="0A5CD49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14"/>
    <w:rsid w:val="0005497B"/>
    <w:rsid w:val="00083A0B"/>
    <w:rsid w:val="000A3EA0"/>
    <w:rsid w:val="000C155C"/>
    <w:rsid w:val="000E5836"/>
    <w:rsid w:val="00105B50"/>
    <w:rsid w:val="00115045"/>
    <w:rsid w:val="001751A2"/>
    <w:rsid w:val="0025466C"/>
    <w:rsid w:val="004542E5"/>
    <w:rsid w:val="00463644"/>
    <w:rsid w:val="00504219"/>
    <w:rsid w:val="0053546A"/>
    <w:rsid w:val="00611D53"/>
    <w:rsid w:val="006B0D38"/>
    <w:rsid w:val="006B1DAF"/>
    <w:rsid w:val="006F60B2"/>
    <w:rsid w:val="007544ED"/>
    <w:rsid w:val="00877C77"/>
    <w:rsid w:val="008866E4"/>
    <w:rsid w:val="009323B6"/>
    <w:rsid w:val="00942ADD"/>
    <w:rsid w:val="00985EE5"/>
    <w:rsid w:val="00AF0A14"/>
    <w:rsid w:val="00BF6CD2"/>
    <w:rsid w:val="00C869ED"/>
    <w:rsid w:val="00D406E0"/>
    <w:rsid w:val="00DD175D"/>
    <w:rsid w:val="00E96106"/>
    <w:rsid w:val="00EE22BA"/>
    <w:rsid w:val="00F41F2D"/>
    <w:rsid w:val="00F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o\Documents\Eng.%20de%20Sw.%20I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303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Danilo</dc:creator>
  <cp:lastModifiedBy>Danilo</cp:lastModifiedBy>
  <cp:revision>4</cp:revision>
  <cp:lastPrinted>2011-10-04T04:18:00Z</cp:lastPrinted>
  <dcterms:created xsi:type="dcterms:W3CDTF">2011-10-03T23:28:00Z</dcterms:created>
  <dcterms:modified xsi:type="dcterms:W3CDTF">2011-10-06T04:32:00Z</dcterms:modified>
</cp:coreProperties>
</file>